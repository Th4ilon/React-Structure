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85DCD" w14:textId="77777777" w:rsidR="00631429" w:rsidRDefault="00631429" w:rsidP="00631429"/>
    <w:p w14:paraId="44F35132" w14:textId="77777777" w:rsidR="00631429" w:rsidRDefault="00631429" w:rsidP="00631429"/>
    <w:p w14:paraId="457ECF31" w14:textId="77777777" w:rsidR="00631429" w:rsidRDefault="00631429" w:rsidP="00631429"/>
    <w:p w14:paraId="2CDF7773" w14:textId="77777777" w:rsidR="00631429" w:rsidRDefault="00631429" w:rsidP="00631429"/>
    <w:p w14:paraId="13F638CB" w14:textId="77777777" w:rsidR="00631429" w:rsidRDefault="00631429" w:rsidP="00631429"/>
    <w:p w14:paraId="67ED7832" w14:textId="77777777" w:rsidR="009A5AEC" w:rsidRDefault="009A5AEC" w:rsidP="009A5AEC">
      <w:pPr>
        <w:rPr>
          <w:rFonts w:cs="Arial"/>
        </w:rPr>
      </w:pPr>
      <w:bookmarkStart w:id="0" w:name="_Toc127169786"/>
    </w:p>
    <w:p w14:paraId="1C28F5B3" w14:textId="77777777" w:rsidR="00FB0322" w:rsidRPr="006320D9" w:rsidRDefault="00FB0322" w:rsidP="009A5AEC">
      <w:pPr>
        <w:rPr>
          <w:rFonts w:cs="Arial"/>
        </w:rPr>
      </w:pPr>
    </w:p>
    <w:p w14:paraId="6A669E34" w14:textId="332133B6" w:rsidR="009A5AEC" w:rsidRPr="00DF6D27" w:rsidRDefault="0008629B" w:rsidP="00A32B20">
      <w:pPr>
        <w:pStyle w:val="TtuloPropuesta"/>
        <w:spacing w:before="240" w:after="240"/>
      </w:pPr>
      <w:sdt>
        <w:sdtPr>
          <w:alias w:val="Título"/>
          <w:tag w:val=""/>
          <w:id w:val="592969418"/>
          <w:placeholder>
            <w:docPart w:val="D49222DC18DBBB41AA2E141C3C0C767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F3492">
            <w:t>SMASSA Aplicación Informes SII</w:t>
          </w:r>
        </w:sdtContent>
      </w:sdt>
    </w:p>
    <w:p w14:paraId="7DD02A59" w14:textId="77777777" w:rsidR="009A5AEC" w:rsidRDefault="009A5AEC" w:rsidP="009A5AEC">
      <w:pPr>
        <w:pStyle w:val="FechaDocumento"/>
        <w:framePr w:hSpace="0" w:wrap="auto" w:vAnchor="margin" w:hAnchor="text" w:xAlign="left" w:yAlign="inline"/>
        <w:rPr>
          <w:rFonts w:ascii="Arial" w:hAnsi="Arial" w:cs="Arial"/>
        </w:rPr>
      </w:pPr>
    </w:p>
    <w:p w14:paraId="35F58308" w14:textId="77777777" w:rsidR="009A5AEC" w:rsidRPr="006320D9" w:rsidRDefault="009A5AEC" w:rsidP="009A5AEC">
      <w:pPr>
        <w:pStyle w:val="FechaDocumento"/>
        <w:framePr w:hSpace="0" w:wrap="auto" w:vAnchor="margin" w:hAnchor="text" w:xAlign="left" w:yAlign="inline"/>
        <w:rPr>
          <w:rFonts w:ascii="Arial" w:hAnsi="Arial" w:cs="Arial"/>
        </w:rPr>
      </w:pPr>
      <w:r w:rsidRPr="006320D9">
        <w:rPr>
          <w:rFonts w:ascii="Arial" w:hAnsi="Arial" w:cs="Arial"/>
        </w:rPr>
        <w:t>[Mes] de [año]</w:t>
      </w:r>
    </w:p>
    <w:p w14:paraId="26B0968F" w14:textId="584E2374" w:rsidR="009A5AEC" w:rsidRPr="006320D9" w:rsidRDefault="009A5AEC" w:rsidP="009A5AEC">
      <w:pPr>
        <w:pStyle w:val="FechaDocumento"/>
        <w:framePr w:hSpace="0" w:wrap="auto" w:vAnchor="margin" w:hAnchor="text" w:xAlign="left" w:yAlign="inline"/>
        <w:rPr>
          <w:rFonts w:ascii="Arial" w:hAnsi="Arial" w:cs="Arial"/>
        </w:rPr>
      </w:pPr>
      <w:r w:rsidRPr="006320D9">
        <w:rPr>
          <w:rFonts w:ascii="Arial" w:hAnsi="Arial" w:cs="Arial"/>
        </w:rPr>
        <w:t xml:space="preserve">Ref: </w:t>
      </w:r>
      <w:sdt>
        <w:sdtPr>
          <w:rPr>
            <w:rFonts w:ascii="Arial" w:hAnsi="Arial" w:cs="Arial"/>
          </w:rPr>
          <w:alias w:val="Asunto"/>
          <w:tag w:val=""/>
          <w:id w:val="-54934641"/>
          <w:placeholder>
            <w:docPart w:val="52929B3913CBA74DA53858D4C7EBB6C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F3492">
            <w:rPr>
              <w:rFonts w:ascii="Arial" w:hAnsi="Arial" w:cs="Arial"/>
            </w:rPr>
            <w:t>AF-SMASSA-Informes-SII</w:t>
          </w:r>
        </w:sdtContent>
      </w:sdt>
    </w:p>
    <w:p w14:paraId="5F8CBED1" w14:textId="77777777" w:rsidR="009A5AEC" w:rsidRDefault="009A5AEC" w:rsidP="009A5AEC"/>
    <w:p w14:paraId="35815415" w14:textId="77777777" w:rsidR="00EB7197" w:rsidRDefault="00EB7197" w:rsidP="00937991">
      <w:pPr>
        <w:framePr w:w="3918" w:h="1861" w:hRule="exact" w:hSpace="181" w:wrap="around" w:vAnchor="page" w:hAnchor="page" w:x="7358" w:y="12276"/>
        <w:shd w:val="clear" w:color="FFFFFF" w:fill="auto"/>
        <w:spacing w:before="0" w:after="0"/>
        <w:rPr>
          <w:rFonts w:cs="Arial"/>
          <w:b/>
          <w:sz w:val="32"/>
          <w:szCs w:val="32"/>
          <w:lang w:val="es-ES"/>
        </w:rPr>
      </w:pPr>
    </w:p>
    <w:p w14:paraId="3D8382A5" w14:textId="77777777" w:rsidR="00B7321C" w:rsidRPr="00EB7197" w:rsidRDefault="00EB7197" w:rsidP="00937991">
      <w:pPr>
        <w:framePr w:w="3918" w:h="1861" w:hRule="exact" w:hSpace="181" w:wrap="around" w:vAnchor="page" w:hAnchor="page" w:x="7358" w:y="12276"/>
        <w:shd w:val="clear" w:color="FFFFFF" w:fill="auto"/>
        <w:spacing w:before="0" w:after="0"/>
        <w:jc w:val="center"/>
        <w:rPr>
          <w:rFonts w:cs="Arial"/>
          <w:b/>
          <w:sz w:val="32"/>
          <w:szCs w:val="32"/>
          <w:lang w:val="es-ES"/>
        </w:rPr>
      </w:pPr>
      <w:r>
        <w:rPr>
          <w:rFonts w:cs="Arial"/>
          <w:b/>
          <w:sz w:val="32"/>
          <w:szCs w:val="32"/>
          <w:lang w:val="es-ES"/>
        </w:rPr>
        <w:t>&lt; LOGO DEL CLIENTE &gt;</w:t>
      </w:r>
    </w:p>
    <w:p w14:paraId="7937C5AF" w14:textId="77777777" w:rsidR="00CD0715" w:rsidRDefault="00631CEB" w:rsidP="00CD0715">
      <w:pPr>
        <w:tabs>
          <w:tab w:val="left" w:pos="2440"/>
        </w:tabs>
      </w:pPr>
      <w:r>
        <w:br w:type="page"/>
      </w:r>
      <w:bookmarkStart w:id="1" w:name="_Toc67906780"/>
      <w:bookmarkStart w:id="2" w:name="_Toc67907602"/>
      <w:bookmarkStart w:id="3" w:name="_Toc67907871"/>
      <w:bookmarkStart w:id="4" w:name="_Toc67907922"/>
      <w:bookmarkStart w:id="5" w:name="_Toc67908251"/>
      <w:bookmarkStart w:id="6" w:name="_Toc67908281"/>
      <w:bookmarkEnd w:id="0"/>
    </w:p>
    <w:p w14:paraId="6BA7D14B" w14:textId="77777777" w:rsidR="00CD0715" w:rsidRPr="002B3779" w:rsidRDefault="00CD0715" w:rsidP="002B3779">
      <w:pPr>
        <w:pStyle w:val="Titulocontrol"/>
      </w:pPr>
      <w:bookmarkStart w:id="7" w:name="_Toc127169784"/>
      <w:r w:rsidRPr="002B3779">
        <w:lastRenderedPageBreak/>
        <w:t>HISTORIAL DE CAMBIOS</w:t>
      </w:r>
      <w:bookmarkEnd w:id="7"/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4"/>
        <w:gridCol w:w="1096"/>
        <w:gridCol w:w="4140"/>
        <w:gridCol w:w="1260"/>
      </w:tblGrid>
      <w:tr w:rsidR="00CD0715" w14:paraId="462D8F1C" w14:textId="77777777" w:rsidTr="0006656B">
        <w:trPr>
          <w:cantSplit/>
          <w:trHeight w:val="394"/>
        </w:trPr>
        <w:tc>
          <w:tcPr>
            <w:tcW w:w="3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151ADE" w14:textId="77777777" w:rsidR="00CD0715" w:rsidRPr="006744F6" w:rsidRDefault="00CD0715" w:rsidP="00A32B20">
            <w:pPr>
              <w:pStyle w:val="Cabeceratabla"/>
              <w:spacing w:before="60" w:after="60" w:line="240" w:lineRule="auto"/>
              <w:rPr>
                <w:caps w:val="0"/>
              </w:rPr>
            </w:pPr>
            <w:r w:rsidRPr="006744F6">
              <w:rPr>
                <w:caps w:val="0"/>
              </w:rPr>
              <w:t>Nombre del fichero</w:t>
            </w: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B46A6C" w14:textId="77777777" w:rsidR="00CD0715" w:rsidRPr="006744F6" w:rsidRDefault="00CD0715" w:rsidP="00A32B20">
            <w:pPr>
              <w:pStyle w:val="Cabeceratabla"/>
              <w:spacing w:before="60" w:after="60" w:line="240" w:lineRule="auto"/>
              <w:rPr>
                <w:caps w:val="0"/>
              </w:rPr>
            </w:pPr>
            <w:r w:rsidRPr="006744F6">
              <w:rPr>
                <w:caps w:val="0"/>
              </w:rPr>
              <w:t>Versión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639EC7" w14:textId="77777777" w:rsidR="00CD0715" w:rsidRPr="006744F6" w:rsidRDefault="00CD0715" w:rsidP="00A32B20">
            <w:pPr>
              <w:pStyle w:val="Cabeceratabla"/>
              <w:spacing w:before="60" w:after="60" w:line="240" w:lineRule="auto"/>
              <w:rPr>
                <w:caps w:val="0"/>
              </w:rPr>
            </w:pPr>
            <w:r w:rsidRPr="006744F6">
              <w:rPr>
                <w:caps w:val="0"/>
              </w:rPr>
              <w:t>Resumen de cambios producidos</w:t>
            </w: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CF2790" w14:textId="77777777" w:rsidR="00CD0715" w:rsidRPr="006744F6" w:rsidRDefault="00CD0715" w:rsidP="00A32B20">
            <w:pPr>
              <w:pStyle w:val="Cabeceratabla"/>
              <w:spacing w:before="60" w:after="60" w:line="240" w:lineRule="auto"/>
              <w:rPr>
                <w:caps w:val="0"/>
              </w:rPr>
            </w:pPr>
            <w:r w:rsidRPr="006744F6">
              <w:rPr>
                <w:caps w:val="0"/>
              </w:rPr>
              <w:t>Fecha</w:t>
            </w:r>
          </w:p>
        </w:tc>
      </w:tr>
      <w:tr w:rsidR="00CD0715" w:rsidRPr="00F32740" w14:paraId="6C065CA5" w14:textId="77777777" w:rsidTr="0006656B">
        <w:trPr>
          <w:cantSplit/>
          <w:trHeight w:val="394"/>
        </w:trPr>
        <w:tc>
          <w:tcPr>
            <w:tcW w:w="3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D8102B" w14:textId="77777777" w:rsidR="00CD0715" w:rsidRPr="00F32740" w:rsidRDefault="00B647BE" w:rsidP="00A32B20">
            <w:pPr>
              <w:pStyle w:val="Textotabla"/>
              <w:spacing w:before="60" w:after="60" w:line="240" w:lineRule="auto"/>
            </w:pPr>
            <w:fldSimple w:instr=" FILENAME  \* MERGEFORMAT ">
              <w:r w:rsidR="000C609C">
                <w:rPr>
                  <w:noProof/>
                </w:rPr>
                <w:t>Documento2</w:t>
              </w:r>
            </w:fldSimple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2A25" w14:textId="77777777" w:rsidR="00CD0715" w:rsidRPr="00F32740" w:rsidRDefault="00CD0715" w:rsidP="00A32B20">
            <w:pPr>
              <w:pStyle w:val="Textotabla"/>
              <w:spacing w:before="60" w:after="60" w:line="240" w:lineRule="auto"/>
              <w:jc w:val="center"/>
            </w:pPr>
            <w:r w:rsidRPr="00F32740">
              <w:t>1.00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EAB631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  <w:r w:rsidRPr="00F32740">
              <w:t>Primera versión.</w:t>
            </w: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5C4D18" w14:textId="77777777" w:rsidR="00CD0715" w:rsidRPr="00F32740" w:rsidRDefault="00A32B20" w:rsidP="00A32B20">
            <w:pPr>
              <w:pStyle w:val="Textotabla"/>
              <w:spacing w:before="60" w:after="60" w:line="240" w:lineRule="auto"/>
              <w:jc w:val="center"/>
            </w:pPr>
            <w:proofErr w:type="spellStart"/>
            <w:r>
              <w:t>dd</w:t>
            </w:r>
            <w:proofErr w:type="spellEnd"/>
            <w:r w:rsidR="00CD0715">
              <w:t>/</w:t>
            </w:r>
            <w:r>
              <w:t>mm</w:t>
            </w:r>
            <w:r w:rsidR="00CD0715">
              <w:t>/</w:t>
            </w:r>
            <w:proofErr w:type="spellStart"/>
            <w:r>
              <w:t>aa</w:t>
            </w:r>
            <w:proofErr w:type="spellEnd"/>
          </w:p>
        </w:tc>
      </w:tr>
      <w:tr w:rsidR="00CD0715" w14:paraId="3C4ADA37" w14:textId="77777777" w:rsidTr="0006656B">
        <w:trPr>
          <w:cantSplit/>
          <w:trHeight w:val="395"/>
        </w:trPr>
        <w:tc>
          <w:tcPr>
            <w:tcW w:w="3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1D185B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3C42FC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E294EA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77A6E7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</w:p>
        </w:tc>
      </w:tr>
      <w:tr w:rsidR="00CD0715" w14:paraId="78B8DB10" w14:textId="77777777" w:rsidTr="0006656B">
        <w:trPr>
          <w:cantSplit/>
          <w:trHeight w:val="395"/>
        </w:trPr>
        <w:tc>
          <w:tcPr>
            <w:tcW w:w="3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231D8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5EF858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6A2FC0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B67BD1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</w:p>
        </w:tc>
      </w:tr>
      <w:tr w:rsidR="00CD0715" w14:paraId="7E90187C" w14:textId="77777777" w:rsidTr="0006656B">
        <w:trPr>
          <w:cantSplit/>
          <w:trHeight w:val="395"/>
        </w:trPr>
        <w:tc>
          <w:tcPr>
            <w:tcW w:w="30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B8E25B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</w:p>
        </w:tc>
        <w:tc>
          <w:tcPr>
            <w:tcW w:w="10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D0AC7A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5A1FB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D3F5F9" w14:textId="77777777" w:rsidR="00CD0715" w:rsidRPr="00F32740" w:rsidRDefault="00CD0715" w:rsidP="00A32B20">
            <w:pPr>
              <w:pStyle w:val="Textotabla"/>
              <w:spacing w:before="60" w:after="60" w:line="240" w:lineRule="auto"/>
            </w:pPr>
          </w:p>
        </w:tc>
      </w:tr>
    </w:tbl>
    <w:p w14:paraId="790854BD" w14:textId="77777777" w:rsidR="00CD0715" w:rsidRDefault="00CD0715" w:rsidP="00CD0715"/>
    <w:p w14:paraId="4FA7D510" w14:textId="77777777" w:rsidR="00CD0715" w:rsidRPr="00BA0E13" w:rsidRDefault="00CD0715" w:rsidP="002B3779">
      <w:pPr>
        <w:pStyle w:val="Titulocontrol"/>
      </w:pPr>
      <w:bookmarkStart w:id="8" w:name="_Toc127169785"/>
      <w:r w:rsidRPr="00BA0E13">
        <w:t>CONTROL DE DIFUSI</w:t>
      </w:r>
      <w:r>
        <w:t>Ó</w:t>
      </w:r>
      <w:r w:rsidRPr="00BA0E13">
        <w:t>N</w:t>
      </w:r>
      <w:bookmarkEnd w:id="8"/>
    </w:p>
    <w:tbl>
      <w:tblPr>
        <w:tblW w:w="9540" w:type="dxa"/>
        <w:tblInd w:w="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0"/>
      </w:tblGrid>
      <w:tr w:rsidR="00CD0715" w14:paraId="13895BE4" w14:textId="77777777" w:rsidTr="00BC5A57">
        <w:trPr>
          <w:trHeight w:val="434"/>
        </w:trPr>
        <w:tc>
          <w:tcPr>
            <w:tcW w:w="9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A5B122" w14:textId="77777777" w:rsidR="00CD0715" w:rsidRPr="00D86BA5" w:rsidRDefault="00F71362" w:rsidP="00A32B20">
            <w:pPr>
              <w:pStyle w:val="Textotabla"/>
              <w:spacing w:before="40" w:after="40"/>
              <w:rPr>
                <w:b/>
                <w:szCs w:val="20"/>
              </w:rPr>
            </w:pPr>
            <w:r w:rsidRPr="00D86BA5">
              <w:rPr>
                <w:b/>
                <w:szCs w:val="20"/>
              </w:rPr>
              <w:t>AUTOR/ES</w:t>
            </w:r>
            <w:r w:rsidR="00CD0715" w:rsidRPr="00D86BA5">
              <w:rPr>
                <w:b/>
                <w:szCs w:val="20"/>
              </w:rPr>
              <w:t xml:space="preserve">:  </w:t>
            </w:r>
            <w:r w:rsidR="00A32B20">
              <w:rPr>
                <w:b/>
                <w:szCs w:val="20"/>
              </w:rPr>
              <w:t>Ingeniería e Integración Avanzadas (Ingenia), S.A.</w:t>
            </w:r>
          </w:p>
        </w:tc>
      </w:tr>
      <w:tr w:rsidR="00CD0715" w14:paraId="02CFB14A" w14:textId="77777777" w:rsidTr="00BC5A57">
        <w:trPr>
          <w:trHeight w:val="1063"/>
        </w:trPr>
        <w:tc>
          <w:tcPr>
            <w:tcW w:w="954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96FB18" w14:textId="77777777" w:rsidR="00CD0715" w:rsidRDefault="008E0D5F" w:rsidP="00943D09">
            <w:pPr>
              <w:pStyle w:val="Textotabla"/>
              <w:spacing w:before="40" w:after="40"/>
              <w:rPr>
                <w:b/>
              </w:rPr>
            </w:pPr>
            <w:r>
              <w:rPr>
                <w:b/>
              </w:rPr>
              <w:t>DISTRIBUCIÓ</w:t>
            </w:r>
            <w:r w:rsidR="00CD0715" w:rsidRPr="001F0520">
              <w:rPr>
                <w:b/>
              </w:rPr>
              <w:t xml:space="preserve">N: </w:t>
            </w:r>
          </w:p>
          <w:p w14:paraId="162B8337" w14:textId="77777777" w:rsidR="00F71362" w:rsidRDefault="00F71362" w:rsidP="00F71362">
            <w:pPr>
              <w:pStyle w:val="Textotabla"/>
              <w:spacing w:before="40" w:after="40"/>
              <w:ind w:left="709"/>
              <w:rPr>
                <w:b/>
              </w:rPr>
            </w:pPr>
          </w:p>
          <w:p w14:paraId="1E559100" w14:textId="77777777" w:rsidR="00CD0715" w:rsidRDefault="00CD0715" w:rsidP="00943D09">
            <w:pPr>
              <w:pStyle w:val="Textotabla"/>
              <w:spacing w:before="40" w:after="40"/>
              <w:rPr>
                <w:b/>
              </w:rPr>
            </w:pPr>
          </w:p>
          <w:p w14:paraId="53A8736F" w14:textId="77777777" w:rsidR="00CD0715" w:rsidRDefault="00CD0715" w:rsidP="00943D09">
            <w:pPr>
              <w:pStyle w:val="Textotabla"/>
              <w:spacing w:before="40" w:after="40"/>
              <w:rPr>
                <w:b/>
              </w:rPr>
            </w:pPr>
          </w:p>
          <w:p w14:paraId="00613947" w14:textId="77777777" w:rsidR="00CD0715" w:rsidRPr="001F0520" w:rsidRDefault="00CD0715" w:rsidP="00943D09">
            <w:pPr>
              <w:pStyle w:val="Textotabla"/>
              <w:spacing w:before="40" w:after="40"/>
              <w:rPr>
                <w:b/>
              </w:rPr>
            </w:pPr>
          </w:p>
          <w:p w14:paraId="2CDF0501" w14:textId="77777777" w:rsidR="00CD0715" w:rsidRPr="00F32740" w:rsidRDefault="00CD0715" w:rsidP="00943D09">
            <w:pPr>
              <w:pStyle w:val="Textotabla"/>
              <w:spacing w:before="40" w:after="40"/>
              <w:rPr>
                <w:szCs w:val="20"/>
              </w:rPr>
            </w:pPr>
          </w:p>
        </w:tc>
      </w:tr>
    </w:tbl>
    <w:p w14:paraId="74D10F0A" w14:textId="77777777" w:rsidR="00CD0715" w:rsidRDefault="00CD0715" w:rsidP="00CD0715"/>
    <w:p w14:paraId="133AE474" w14:textId="77777777" w:rsidR="00F71362" w:rsidRDefault="00F71362" w:rsidP="00CD0715"/>
    <w:p w14:paraId="555AFD3F" w14:textId="77777777" w:rsidR="00CD0715" w:rsidRDefault="00CD0715" w:rsidP="00CD0715"/>
    <w:p w14:paraId="1EB24230" w14:textId="77777777" w:rsidR="0047515B" w:rsidRDefault="0047515B" w:rsidP="00CD0715"/>
    <w:p w14:paraId="37A1FF48" w14:textId="77777777" w:rsidR="0047515B" w:rsidRDefault="0047515B" w:rsidP="00CD0715"/>
    <w:p w14:paraId="5CCB50CF" w14:textId="77777777" w:rsidR="00621CA9" w:rsidRDefault="00CD0715" w:rsidP="009C16DE">
      <w:pPr>
        <w:spacing w:before="0" w:after="0"/>
      </w:pPr>
      <w:r>
        <w:br w:type="page"/>
      </w:r>
    </w:p>
    <w:p w14:paraId="7EE8055D" w14:textId="77777777" w:rsidR="006C58BC" w:rsidRDefault="008E0D5F" w:rsidP="00A32B20">
      <w:pPr>
        <w:pStyle w:val="Cabecerandice"/>
        <w:spacing w:after="240" w:line="240" w:lineRule="auto"/>
      </w:pPr>
      <w:r w:rsidRPr="009A5AEC">
        <w:rPr>
          <w:rFonts w:ascii="Arial" w:hAnsi="Arial" w:cs="Arial"/>
        </w:rPr>
        <w:lastRenderedPageBreak/>
        <w:t>Índice</w:t>
      </w:r>
    </w:p>
    <w:p w14:paraId="2622BDC4" w14:textId="77777777" w:rsidR="00A32B20" w:rsidRDefault="00A32B20">
      <w:pPr>
        <w:pStyle w:val="TD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ES"/>
        </w:rPr>
      </w:pPr>
      <w:r>
        <w:rPr>
          <w:caps/>
        </w:rPr>
        <w:fldChar w:fldCharType="begin"/>
      </w:r>
      <w:r>
        <w:rPr>
          <w:caps/>
        </w:rPr>
        <w:instrText xml:space="preserve"> TOC \o "1-3" \u </w:instrText>
      </w:r>
      <w:r>
        <w:rPr>
          <w:caps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ES"/>
        </w:rPr>
        <w:tab/>
      </w:r>
      <w:r>
        <w:rPr>
          <w:noProof/>
        </w:rPr>
        <w:t>Título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_Toc477189150 \h </w:instrText>
      </w:r>
      <w:r>
        <w:rPr>
          <w:noProof/>
        </w:rPr>
      </w:r>
      <w:r>
        <w:rPr>
          <w:noProof/>
        </w:rPr>
        <w:fldChar w:fldCharType="separate"/>
      </w:r>
      <w:r w:rsidR="000C609C">
        <w:rPr>
          <w:noProof/>
        </w:rPr>
        <w:t>4</w:t>
      </w:r>
      <w:r>
        <w:rPr>
          <w:noProof/>
        </w:rPr>
        <w:fldChar w:fldCharType="end"/>
      </w:r>
    </w:p>
    <w:p w14:paraId="1DD6E125" w14:textId="77777777" w:rsidR="00A32B20" w:rsidRDefault="00A32B20">
      <w:pPr>
        <w:pStyle w:val="TDC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Este es el estilo Título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_Toc477189151 \h </w:instrText>
      </w:r>
      <w:r>
        <w:rPr>
          <w:noProof/>
        </w:rPr>
      </w:r>
      <w:r>
        <w:rPr>
          <w:noProof/>
        </w:rPr>
        <w:fldChar w:fldCharType="separate"/>
      </w:r>
      <w:r w:rsidR="000C609C">
        <w:rPr>
          <w:noProof/>
        </w:rPr>
        <w:t>4</w:t>
      </w:r>
      <w:r>
        <w:rPr>
          <w:noProof/>
        </w:rPr>
        <w:fldChar w:fldCharType="end"/>
      </w:r>
    </w:p>
    <w:p w14:paraId="57881338" w14:textId="77777777" w:rsidR="00A32B20" w:rsidRDefault="00A32B20">
      <w:pPr>
        <w:pStyle w:val="TD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ES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ES"/>
        </w:rPr>
        <w:tab/>
      </w:r>
      <w:r>
        <w:rPr>
          <w:noProof/>
        </w:rPr>
        <w:t>Este es el estilo Título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_Toc477189152 \h </w:instrText>
      </w:r>
      <w:r>
        <w:rPr>
          <w:noProof/>
        </w:rPr>
      </w:r>
      <w:r>
        <w:rPr>
          <w:noProof/>
        </w:rPr>
        <w:fldChar w:fldCharType="separate"/>
      </w:r>
      <w:r w:rsidR="000C609C">
        <w:rPr>
          <w:noProof/>
        </w:rPr>
        <w:t>4</w:t>
      </w:r>
      <w:r>
        <w:rPr>
          <w:noProof/>
        </w:rPr>
        <w:fldChar w:fldCharType="end"/>
      </w:r>
    </w:p>
    <w:p w14:paraId="1A562FD3" w14:textId="77777777" w:rsidR="00A32B20" w:rsidRDefault="00A32B20">
      <w:pPr>
        <w:pStyle w:val="TD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E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ES"/>
        </w:rPr>
        <w:tab/>
      </w:r>
      <w:r>
        <w:rPr>
          <w:noProof/>
        </w:rPr>
        <w:t>Título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_Toc477189153 \h </w:instrText>
      </w:r>
      <w:r>
        <w:rPr>
          <w:noProof/>
        </w:rPr>
      </w:r>
      <w:r>
        <w:rPr>
          <w:noProof/>
        </w:rPr>
        <w:fldChar w:fldCharType="separate"/>
      </w:r>
      <w:r w:rsidR="000C609C">
        <w:rPr>
          <w:noProof/>
        </w:rPr>
        <w:t>4</w:t>
      </w:r>
      <w:r>
        <w:rPr>
          <w:noProof/>
        </w:rPr>
        <w:fldChar w:fldCharType="end"/>
      </w:r>
    </w:p>
    <w:p w14:paraId="77757B61" w14:textId="77777777" w:rsidR="006C58BC" w:rsidRDefault="00A32B20" w:rsidP="006C58BC">
      <w:r>
        <w:rPr>
          <w:caps/>
          <w:sz w:val="20"/>
          <w:szCs w:val="20"/>
        </w:rPr>
        <w:fldChar w:fldCharType="end"/>
      </w:r>
    </w:p>
    <w:p w14:paraId="710B2E3F" w14:textId="77777777" w:rsidR="00DC0954" w:rsidRDefault="006C58BC" w:rsidP="00A609FD">
      <w:pPr>
        <w:jc w:val="center"/>
      </w:pPr>
      <w:r>
        <w:br w:type="page"/>
      </w:r>
    </w:p>
    <w:p w14:paraId="54FA2A63" w14:textId="73904B26" w:rsidR="0006656B" w:rsidRDefault="002D519B" w:rsidP="0006656B">
      <w:pPr>
        <w:pStyle w:val="Ttulo1"/>
        <w:spacing w:before="600"/>
        <w:ind w:left="432" w:hanging="432"/>
      </w:pPr>
      <w:bookmarkStart w:id="9" w:name="_Toc291831371"/>
      <w:bookmarkEnd w:id="1"/>
      <w:bookmarkEnd w:id="2"/>
      <w:bookmarkEnd w:id="3"/>
      <w:bookmarkEnd w:id="4"/>
      <w:bookmarkEnd w:id="5"/>
      <w:bookmarkEnd w:id="6"/>
      <w:bookmarkEnd w:id="9"/>
      <w:r>
        <w:lastRenderedPageBreak/>
        <w:t>Introducción</w:t>
      </w:r>
    </w:p>
    <w:p w14:paraId="1C38E96A" w14:textId="37251801" w:rsidR="0006656B" w:rsidRDefault="002D519B" w:rsidP="0006656B">
      <w:pPr>
        <w:rPr>
          <w:lang w:val="es-ES"/>
        </w:rPr>
      </w:pPr>
      <w:r>
        <w:rPr>
          <w:lang w:val="es-ES"/>
        </w:rPr>
        <w:t>El presente documento describe la funcionalidad de consulta de informes para SMASSA.</w:t>
      </w:r>
    </w:p>
    <w:p w14:paraId="701029EB" w14:textId="668F3943" w:rsidR="002D519B" w:rsidRDefault="002D519B" w:rsidP="002D519B">
      <w:pPr>
        <w:pStyle w:val="Ttulo1"/>
      </w:pPr>
      <w:r>
        <w:t>Descripción funcional</w:t>
      </w:r>
    </w:p>
    <w:p w14:paraId="0884E0BD" w14:textId="0B82752E" w:rsidR="002D519B" w:rsidRDefault="002D519B" w:rsidP="002D519B">
      <w:r>
        <w:t>Formulario de selección de parámetros para el informe.</w:t>
      </w:r>
    </w:p>
    <w:p w14:paraId="7387B133" w14:textId="37A5E18C" w:rsidR="00F876AF" w:rsidRDefault="002D519B" w:rsidP="002D519B">
      <w:r>
        <w:t>Los campos que deberá tener el formulario de selección de informe serán:</w:t>
      </w:r>
    </w:p>
    <w:p w14:paraId="1C3F8A5C" w14:textId="7AA05366" w:rsidR="002D519B" w:rsidRDefault="002D519B" w:rsidP="002D519B">
      <w:r>
        <w:t>Aplicación: Combo con los valores del campo Aplicación (igual que en GESII) + TODAS</w:t>
      </w:r>
    </w:p>
    <w:p w14:paraId="3D50AE0A" w14:textId="73AC7905" w:rsidR="002D519B" w:rsidRDefault="002D519B" w:rsidP="002D519B">
      <w:r>
        <w:t>Año: Combo de 2017 hasta año actual</w:t>
      </w:r>
    </w:p>
    <w:p w14:paraId="18C6F635" w14:textId="7088847B" w:rsidR="002D519B" w:rsidRDefault="002D519B" w:rsidP="002D519B">
      <w:r>
        <w:t>Mes: 01 al 12 más todos</w:t>
      </w:r>
    </w:p>
    <w:p w14:paraId="65D25AB6" w14:textId="707DE5FC" w:rsidR="002D519B" w:rsidRDefault="002D519B" w:rsidP="002D519B">
      <w:r>
        <w:t>Fecha Desde: (en este caso se ignora el año y mes de los campos anteriores)</w:t>
      </w:r>
    </w:p>
    <w:p w14:paraId="5793D524" w14:textId="233D151B" w:rsidR="002D519B" w:rsidRDefault="002D519B" w:rsidP="002D519B">
      <w:r>
        <w:t>Fecha Hasta: (en este caso se ignora el año y mes de los campos anteriores)</w:t>
      </w:r>
    </w:p>
    <w:p w14:paraId="28ECE5EA" w14:textId="404F5AA5" w:rsidR="002D519B" w:rsidRDefault="002D519B" w:rsidP="002D519B">
      <w:r>
        <w:t>Concepto: Combo con los posibles valores de concepto.</w:t>
      </w:r>
    </w:p>
    <w:p w14:paraId="795F7124" w14:textId="51FD24A2" w:rsidR="002D519B" w:rsidRDefault="002D519B" w:rsidP="002D519B">
      <w:r>
        <w:t>Descripción de la operación: Combo con los posibles valores de descripción</w:t>
      </w:r>
    </w:p>
    <w:p w14:paraId="71CA809D" w14:textId="00B4EF31" w:rsidR="00F876AF" w:rsidRDefault="00F876AF" w:rsidP="002D519B">
      <w:r>
        <w:t>Tipo de factura: Normal o Simplificada.</w:t>
      </w:r>
    </w:p>
    <w:p w14:paraId="0C776C5A" w14:textId="77777777" w:rsidR="002D519B" w:rsidRDefault="002D519B" w:rsidP="002D519B">
      <w:r>
        <w:t xml:space="preserve">Tipo informes: </w:t>
      </w:r>
      <w:proofErr w:type="spellStart"/>
      <w:r>
        <w:t>check</w:t>
      </w:r>
      <w:proofErr w:type="spellEnd"/>
      <w:r>
        <w:t xml:space="preserve"> box con las opciones: Totales o Registros.</w:t>
      </w:r>
    </w:p>
    <w:p w14:paraId="5FA3E0BD" w14:textId="77777777" w:rsidR="002D519B" w:rsidRDefault="002D519B" w:rsidP="002D519B"/>
    <w:p w14:paraId="359EB612" w14:textId="24BBA9A1" w:rsidR="009A7F9E" w:rsidRDefault="009A7F9E" w:rsidP="009A7F9E">
      <w:pPr>
        <w:pStyle w:val="Ttulo2"/>
      </w:pPr>
      <w:r>
        <w:t>Si el tipo de informe es de totales</w:t>
      </w:r>
    </w:p>
    <w:p w14:paraId="716F0559" w14:textId="1C56D839" w:rsidR="009A7F9E" w:rsidRPr="009A7F9E" w:rsidRDefault="009A7F9E" w:rsidP="009A7F9E">
      <w:pPr>
        <w:pStyle w:val="Ttulo3"/>
      </w:pPr>
      <w:r>
        <w:t>Consulta</w:t>
      </w:r>
      <w:r>
        <w:t xml:space="preserve"> facturas normales</w:t>
      </w:r>
    </w:p>
    <w:p w14:paraId="16203FB7" w14:textId="77777777" w:rsidR="002D519B" w:rsidRDefault="002D519B" w:rsidP="002D519B">
      <w:r>
        <w:t xml:space="preserve">En el caso en el que se informen los parámetros de aplicación, concepto y descripción, la consulta sería (en </w:t>
      </w:r>
      <w:proofErr w:type="spellStart"/>
      <w:r>
        <w:t>pseudo-sql</w:t>
      </w:r>
      <w:proofErr w:type="spellEnd"/>
      <w:r>
        <w:t>)</w:t>
      </w:r>
    </w:p>
    <w:p w14:paraId="3B066ED9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bookmarkStart w:id="10" w:name="OLE_LINK1"/>
      <w:bookmarkStart w:id="11" w:name="OLE_LINK2"/>
      <w:r w:rsidRPr="002D519B">
        <w:rPr>
          <w:rFonts w:ascii="Courier New" w:hAnsi="Courier New"/>
          <w:sz w:val="20"/>
        </w:rPr>
        <w:t xml:space="preserve">SELECT aplicación, concepto, </w:t>
      </w:r>
      <w:proofErr w:type="spellStart"/>
      <w:r w:rsidRPr="002D519B">
        <w:rPr>
          <w:rFonts w:ascii="Courier New" w:hAnsi="Courier New"/>
          <w:sz w:val="20"/>
        </w:rPr>
        <w:t>descripcionoperacion</w:t>
      </w:r>
      <w:proofErr w:type="spellEnd"/>
      <w:r w:rsidRPr="002D519B">
        <w:rPr>
          <w:rFonts w:ascii="Courier New" w:hAnsi="Courier New"/>
          <w:sz w:val="20"/>
        </w:rPr>
        <w:t>, SUM(</w:t>
      </w:r>
      <w:proofErr w:type="spellStart"/>
      <w:r w:rsidRPr="002D519B">
        <w:rPr>
          <w:rFonts w:ascii="Courier New" w:hAnsi="Courier New"/>
          <w:sz w:val="20"/>
        </w:rPr>
        <w:t>importetotal</w:t>
      </w:r>
      <w:proofErr w:type="spellEnd"/>
      <w:r w:rsidRPr="002D519B">
        <w:rPr>
          <w:rFonts w:ascii="Courier New" w:hAnsi="Courier New"/>
          <w:sz w:val="20"/>
        </w:rPr>
        <w:t>) as IMPORTE_TOTAL,</w:t>
      </w:r>
    </w:p>
    <w:p w14:paraId="00D745C4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lastRenderedPageBreak/>
        <w:t>SUM(</w:t>
      </w:r>
      <w:proofErr w:type="spellStart"/>
      <w:r w:rsidRPr="002D519B">
        <w:rPr>
          <w:rFonts w:ascii="Courier New" w:hAnsi="Courier New"/>
          <w:sz w:val="20"/>
        </w:rPr>
        <w:t>df_detalleiva_baseimponible</w:t>
      </w:r>
      <w:proofErr w:type="spellEnd"/>
      <w:r w:rsidRPr="002D519B">
        <w:rPr>
          <w:rFonts w:ascii="Courier New" w:hAnsi="Courier New"/>
          <w:sz w:val="20"/>
        </w:rPr>
        <w:t>) as BASE_IMPONIBLE,</w:t>
      </w:r>
    </w:p>
    <w:p w14:paraId="5D9C15E4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SUM(</w:t>
      </w:r>
      <w:proofErr w:type="spellStart"/>
      <w:r w:rsidRPr="002D519B">
        <w:rPr>
          <w:rFonts w:ascii="Courier New" w:hAnsi="Courier New"/>
          <w:sz w:val="20"/>
        </w:rPr>
        <w:t>df_detalleiva_cuotarepercutida</w:t>
      </w:r>
      <w:proofErr w:type="spellEnd"/>
      <w:r w:rsidRPr="002D519B">
        <w:rPr>
          <w:rFonts w:ascii="Courier New" w:hAnsi="Courier New"/>
          <w:sz w:val="20"/>
        </w:rPr>
        <w:t>) as CUOTA_REPERCUTIDA,</w:t>
      </w:r>
    </w:p>
    <w:p w14:paraId="4800B3AE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SUM(</w:t>
      </w:r>
      <w:proofErr w:type="spellStart"/>
      <w:r w:rsidRPr="002D519B">
        <w:rPr>
          <w:rFonts w:ascii="Courier New" w:hAnsi="Courier New"/>
          <w:sz w:val="20"/>
        </w:rPr>
        <w:t>fianzaE</w:t>
      </w:r>
      <w:proofErr w:type="spellEnd"/>
      <w:r w:rsidRPr="002D519B">
        <w:rPr>
          <w:rFonts w:ascii="Courier New" w:hAnsi="Courier New"/>
          <w:sz w:val="20"/>
        </w:rPr>
        <w:t>) as FIANZA_DEP,</w:t>
      </w:r>
    </w:p>
    <w:p w14:paraId="5DF9F612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SUM(</w:t>
      </w:r>
      <w:proofErr w:type="spellStart"/>
      <w:r w:rsidRPr="002D519B">
        <w:rPr>
          <w:rFonts w:ascii="Courier New" w:hAnsi="Courier New"/>
          <w:sz w:val="20"/>
        </w:rPr>
        <w:t>FACTURAS_EXPEDIDAS.depTarjE</w:t>
      </w:r>
      <w:proofErr w:type="spellEnd"/>
      <w:r w:rsidRPr="002D519B">
        <w:rPr>
          <w:rFonts w:ascii="Courier New" w:hAnsi="Courier New"/>
          <w:sz w:val="20"/>
        </w:rPr>
        <w:t>) as FIANZA_TJTA,</w:t>
      </w:r>
    </w:p>
    <w:p w14:paraId="596204E7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SUM (</w:t>
      </w:r>
      <w:proofErr w:type="spellStart"/>
      <w:r w:rsidRPr="002D519B">
        <w:rPr>
          <w:rFonts w:ascii="Courier New" w:hAnsi="Courier New"/>
          <w:sz w:val="20"/>
        </w:rPr>
        <w:t>FACTURAS_EXPEDIDAS.df_exenta_baseimponible</w:t>
      </w:r>
      <w:proofErr w:type="spellEnd"/>
      <w:r w:rsidRPr="002D519B">
        <w:rPr>
          <w:rFonts w:ascii="Courier New" w:hAnsi="Courier New"/>
          <w:sz w:val="20"/>
        </w:rPr>
        <w:t xml:space="preserve">) as EXENTA_BASEIMPONIBLE </w:t>
      </w:r>
    </w:p>
    <w:p w14:paraId="2062EF22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FROM </w:t>
      </w:r>
      <w:r w:rsidRPr="00F876AF">
        <w:rPr>
          <w:rFonts w:ascii="Courier New" w:hAnsi="Courier New"/>
          <w:b/>
          <w:sz w:val="20"/>
        </w:rPr>
        <w:t>FACTURAS_EXPEDIDAS</w:t>
      </w:r>
    </w:p>
    <w:p w14:paraId="0E7C9D55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WHERE </w:t>
      </w:r>
      <w:proofErr w:type="spellStart"/>
      <w:r w:rsidRPr="002D519B">
        <w:rPr>
          <w:rFonts w:ascii="Courier New" w:hAnsi="Courier New"/>
          <w:sz w:val="20"/>
        </w:rPr>
        <w:t>estadopresentacionsii</w:t>
      </w:r>
      <w:proofErr w:type="spellEnd"/>
      <w:r w:rsidRPr="002D519B">
        <w:rPr>
          <w:rFonts w:ascii="Courier New" w:hAnsi="Courier New"/>
          <w:sz w:val="20"/>
        </w:rPr>
        <w:t xml:space="preserve"> = $</w:t>
      </w:r>
      <w:proofErr w:type="spellStart"/>
      <w:r w:rsidRPr="002D519B">
        <w:rPr>
          <w:rFonts w:ascii="Courier New" w:hAnsi="Courier New"/>
          <w:sz w:val="20"/>
        </w:rPr>
        <w:t>estadopresentacionsii</w:t>
      </w:r>
      <w:proofErr w:type="spellEnd"/>
    </w:p>
    <w:p w14:paraId="5DAC7F46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and ejercicio = $</w:t>
      </w:r>
      <w:proofErr w:type="spellStart"/>
      <w:r w:rsidRPr="002D519B">
        <w:rPr>
          <w:rFonts w:ascii="Courier New" w:hAnsi="Courier New"/>
          <w:sz w:val="20"/>
        </w:rPr>
        <w:t>ejercicio</w:t>
      </w:r>
      <w:proofErr w:type="spellEnd"/>
    </w:p>
    <w:p w14:paraId="3D9B7F84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and periodo = $</w:t>
      </w:r>
      <w:proofErr w:type="spellStart"/>
      <w:r w:rsidRPr="002D519B">
        <w:rPr>
          <w:rFonts w:ascii="Courier New" w:hAnsi="Courier New"/>
          <w:sz w:val="20"/>
        </w:rPr>
        <w:t>periodo</w:t>
      </w:r>
      <w:proofErr w:type="spellEnd"/>
    </w:p>
    <w:p w14:paraId="1177B1B0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AND </w:t>
      </w:r>
      <w:proofErr w:type="spellStart"/>
      <w:r w:rsidRPr="002D519B">
        <w:rPr>
          <w:rFonts w:ascii="Courier New" w:hAnsi="Courier New"/>
          <w:sz w:val="20"/>
        </w:rPr>
        <w:t>fechaexpedicionfacturaemisor</w:t>
      </w:r>
      <w:proofErr w:type="spellEnd"/>
      <w:r w:rsidRPr="002D519B">
        <w:rPr>
          <w:rFonts w:ascii="Courier New" w:hAnsi="Courier New"/>
          <w:sz w:val="20"/>
        </w:rPr>
        <w:t xml:space="preserve"> </w:t>
      </w:r>
      <w:proofErr w:type="spellStart"/>
      <w:r w:rsidRPr="002D519B">
        <w:rPr>
          <w:rFonts w:ascii="Courier New" w:hAnsi="Courier New"/>
          <w:sz w:val="20"/>
        </w:rPr>
        <w:t>between</w:t>
      </w:r>
      <w:proofErr w:type="spellEnd"/>
      <w:r w:rsidRPr="002D519B">
        <w:rPr>
          <w:rFonts w:ascii="Courier New" w:hAnsi="Courier New"/>
          <w:sz w:val="20"/>
        </w:rPr>
        <w:t xml:space="preserve"> ($</w:t>
      </w:r>
      <w:proofErr w:type="spellStart"/>
      <w:r w:rsidRPr="002D519B">
        <w:rPr>
          <w:rFonts w:ascii="Courier New" w:hAnsi="Courier New"/>
          <w:sz w:val="20"/>
        </w:rPr>
        <w:t>fechainicio</w:t>
      </w:r>
      <w:proofErr w:type="spellEnd"/>
      <w:r w:rsidRPr="002D519B">
        <w:rPr>
          <w:rFonts w:ascii="Courier New" w:hAnsi="Courier New"/>
          <w:sz w:val="20"/>
        </w:rPr>
        <w:t>,$</w:t>
      </w:r>
      <w:proofErr w:type="spellStart"/>
      <w:r w:rsidRPr="002D519B">
        <w:rPr>
          <w:rFonts w:ascii="Courier New" w:hAnsi="Courier New"/>
          <w:sz w:val="20"/>
        </w:rPr>
        <w:t>fechafin</w:t>
      </w:r>
      <w:proofErr w:type="spellEnd"/>
      <w:r w:rsidRPr="002D519B">
        <w:rPr>
          <w:rFonts w:ascii="Courier New" w:hAnsi="Courier New"/>
          <w:sz w:val="20"/>
        </w:rPr>
        <w:t>)</w:t>
      </w:r>
    </w:p>
    <w:p w14:paraId="37E87266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AND </w:t>
      </w:r>
      <w:proofErr w:type="spellStart"/>
      <w:r w:rsidRPr="002D519B">
        <w:rPr>
          <w:rFonts w:ascii="Courier New" w:hAnsi="Courier New"/>
          <w:sz w:val="20"/>
        </w:rPr>
        <w:t>aplicacion</w:t>
      </w:r>
      <w:proofErr w:type="spellEnd"/>
      <w:r w:rsidRPr="002D519B">
        <w:rPr>
          <w:rFonts w:ascii="Courier New" w:hAnsi="Courier New"/>
          <w:sz w:val="20"/>
        </w:rPr>
        <w:t xml:space="preserve">  = $</w:t>
      </w:r>
      <w:proofErr w:type="spellStart"/>
      <w:r w:rsidRPr="002D519B">
        <w:rPr>
          <w:rFonts w:ascii="Courier New" w:hAnsi="Courier New"/>
          <w:sz w:val="20"/>
        </w:rPr>
        <w:t>aplicacion</w:t>
      </w:r>
      <w:proofErr w:type="spellEnd"/>
    </w:p>
    <w:p w14:paraId="6B797524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and concepto = $</w:t>
      </w:r>
      <w:proofErr w:type="spellStart"/>
      <w:r w:rsidRPr="002D519B">
        <w:rPr>
          <w:rFonts w:ascii="Courier New" w:hAnsi="Courier New"/>
          <w:sz w:val="20"/>
        </w:rPr>
        <w:t>concepto</w:t>
      </w:r>
      <w:proofErr w:type="spellEnd"/>
    </w:p>
    <w:p w14:paraId="2D8FC7DC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and </w:t>
      </w:r>
      <w:proofErr w:type="spellStart"/>
      <w:r w:rsidRPr="002D519B">
        <w:rPr>
          <w:rFonts w:ascii="Courier New" w:hAnsi="Courier New"/>
          <w:sz w:val="20"/>
        </w:rPr>
        <w:t>descripcionoperacion</w:t>
      </w:r>
      <w:proofErr w:type="spellEnd"/>
      <w:r w:rsidRPr="002D519B">
        <w:rPr>
          <w:rFonts w:ascii="Courier New" w:hAnsi="Courier New"/>
          <w:sz w:val="20"/>
        </w:rPr>
        <w:t xml:space="preserve"> = $</w:t>
      </w:r>
      <w:proofErr w:type="spellStart"/>
      <w:r w:rsidRPr="002D519B">
        <w:rPr>
          <w:rFonts w:ascii="Courier New" w:hAnsi="Courier New"/>
          <w:sz w:val="20"/>
        </w:rPr>
        <w:t>descripcion</w:t>
      </w:r>
      <w:proofErr w:type="spellEnd"/>
      <w:r w:rsidRPr="002D519B">
        <w:rPr>
          <w:rFonts w:ascii="Courier New" w:hAnsi="Courier New"/>
          <w:sz w:val="20"/>
        </w:rPr>
        <w:t>;</w:t>
      </w:r>
    </w:p>
    <w:p w14:paraId="7FF31E68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proofErr w:type="spellStart"/>
      <w:r w:rsidRPr="002D519B">
        <w:rPr>
          <w:rFonts w:ascii="Courier New" w:hAnsi="Courier New"/>
          <w:sz w:val="20"/>
        </w:rPr>
        <w:t>group</w:t>
      </w:r>
      <w:proofErr w:type="spellEnd"/>
      <w:r w:rsidRPr="002D519B">
        <w:rPr>
          <w:rFonts w:ascii="Courier New" w:hAnsi="Courier New"/>
          <w:sz w:val="20"/>
        </w:rPr>
        <w:t xml:space="preserve"> </w:t>
      </w:r>
      <w:proofErr w:type="spellStart"/>
      <w:r w:rsidRPr="002D519B">
        <w:rPr>
          <w:rFonts w:ascii="Courier New" w:hAnsi="Courier New"/>
          <w:sz w:val="20"/>
        </w:rPr>
        <w:t>by</w:t>
      </w:r>
      <w:proofErr w:type="spellEnd"/>
      <w:r w:rsidRPr="002D519B">
        <w:rPr>
          <w:rFonts w:ascii="Courier New" w:hAnsi="Courier New"/>
          <w:sz w:val="20"/>
        </w:rPr>
        <w:t xml:space="preserve"> </w:t>
      </w:r>
      <w:proofErr w:type="spellStart"/>
      <w:r w:rsidRPr="002D519B">
        <w:rPr>
          <w:rFonts w:ascii="Courier New" w:hAnsi="Courier New"/>
          <w:sz w:val="20"/>
        </w:rPr>
        <w:t>aplicacion</w:t>
      </w:r>
      <w:proofErr w:type="spellEnd"/>
      <w:r w:rsidRPr="002D519B">
        <w:rPr>
          <w:rFonts w:ascii="Courier New" w:hAnsi="Courier New"/>
          <w:sz w:val="20"/>
        </w:rPr>
        <w:t xml:space="preserve">, concepto, </w:t>
      </w:r>
      <w:proofErr w:type="spellStart"/>
      <w:r w:rsidRPr="002D519B">
        <w:rPr>
          <w:rFonts w:ascii="Courier New" w:hAnsi="Courier New"/>
          <w:sz w:val="20"/>
        </w:rPr>
        <w:t>descripcionoperacion</w:t>
      </w:r>
      <w:proofErr w:type="spellEnd"/>
    </w:p>
    <w:p w14:paraId="2CE273AB" w14:textId="77777777" w:rsidR="002D519B" w:rsidRPr="002D519B" w:rsidRDefault="002D519B" w:rsidP="002D519B">
      <w:pPr>
        <w:spacing w:line="240" w:lineRule="auto"/>
        <w:rPr>
          <w:rFonts w:ascii="Courier New" w:hAnsi="Courier New"/>
          <w:sz w:val="20"/>
        </w:rPr>
      </w:pPr>
      <w:proofErr w:type="spellStart"/>
      <w:r w:rsidRPr="002D519B">
        <w:rPr>
          <w:rFonts w:ascii="Courier New" w:hAnsi="Courier New"/>
          <w:sz w:val="20"/>
        </w:rPr>
        <w:t>order</w:t>
      </w:r>
      <w:proofErr w:type="spellEnd"/>
      <w:r w:rsidRPr="002D519B">
        <w:rPr>
          <w:rFonts w:ascii="Courier New" w:hAnsi="Courier New"/>
          <w:sz w:val="20"/>
        </w:rPr>
        <w:t xml:space="preserve"> </w:t>
      </w:r>
      <w:proofErr w:type="spellStart"/>
      <w:r w:rsidRPr="002D519B">
        <w:rPr>
          <w:rFonts w:ascii="Courier New" w:hAnsi="Courier New"/>
          <w:sz w:val="20"/>
        </w:rPr>
        <w:t>by</w:t>
      </w:r>
      <w:proofErr w:type="spellEnd"/>
      <w:r w:rsidRPr="002D519B">
        <w:rPr>
          <w:rFonts w:ascii="Courier New" w:hAnsi="Courier New"/>
          <w:sz w:val="20"/>
        </w:rPr>
        <w:t xml:space="preserve"> </w:t>
      </w:r>
      <w:proofErr w:type="spellStart"/>
      <w:r w:rsidRPr="002D519B">
        <w:rPr>
          <w:rFonts w:ascii="Courier New" w:hAnsi="Courier New"/>
          <w:sz w:val="20"/>
        </w:rPr>
        <w:t>aplicacion</w:t>
      </w:r>
      <w:proofErr w:type="spellEnd"/>
      <w:r w:rsidRPr="002D519B">
        <w:rPr>
          <w:rFonts w:ascii="Courier New" w:hAnsi="Courier New"/>
          <w:sz w:val="20"/>
        </w:rPr>
        <w:t xml:space="preserve">, concepto, </w:t>
      </w:r>
      <w:proofErr w:type="spellStart"/>
      <w:r w:rsidRPr="002D519B">
        <w:rPr>
          <w:rFonts w:ascii="Courier New" w:hAnsi="Courier New"/>
          <w:sz w:val="20"/>
        </w:rPr>
        <w:t>descripcionoperacion</w:t>
      </w:r>
      <w:proofErr w:type="spellEnd"/>
      <w:r w:rsidRPr="002D519B">
        <w:rPr>
          <w:rFonts w:ascii="Courier New" w:hAnsi="Courier New"/>
          <w:sz w:val="20"/>
        </w:rPr>
        <w:t>;</w:t>
      </w:r>
    </w:p>
    <w:bookmarkEnd w:id="10"/>
    <w:bookmarkEnd w:id="11"/>
    <w:p w14:paraId="6676D075" w14:textId="77777777" w:rsidR="00F876AF" w:rsidRDefault="00F876AF" w:rsidP="002D519B"/>
    <w:p w14:paraId="77734CD0" w14:textId="50D67942" w:rsidR="002D519B" w:rsidRDefault="002D519B" w:rsidP="002D519B">
      <w:r>
        <w:t xml:space="preserve">Si no están informados concepto y/o descripción pues no hay que añadirlos en la </w:t>
      </w:r>
      <w:proofErr w:type="spellStart"/>
      <w:r>
        <w:t>select</w:t>
      </w:r>
      <w:proofErr w:type="spellEnd"/>
      <w:r>
        <w:t xml:space="preserve"> ni en el </w:t>
      </w:r>
      <w:proofErr w:type="spellStart"/>
      <w:r>
        <w:t>where</w:t>
      </w:r>
      <w:proofErr w:type="spellEnd"/>
      <w:r>
        <w:t>. No se puede filtrar por concepto si no hay aplicación y tampoco por descripción si no hay aplicación. Sí se puede filtrar por descripción aunque no haya concepto.</w:t>
      </w:r>
    </w:p>
    <w:p w14:paraId="0566CD3F" w14:textId="7B66B6BA" w:rsidR="00BA0AAF" w:rsidRDefault="00BA0AAF" w:rsidP="002D519B">
      <w:r>
        <w:t xml:space="preserve">Si se informan por parámetros ejercicio y periodo se dejan las cláusulas correspondientes del </w:t>
      </w:r>
      <w:proofErr w:type="spellStart"/>
      <w:r>
        <w:t>where</w:t>
      </w:r>
      <w:proofErr w:type="spellEnd"/>
      <w:r>
        <w:t>, pero si hay fecha desde hasta, mandan las fechas y no se deben incluir las cláusulas de ejercicio y periodo.</w:t>
      </w:r>
    </w:p>
    <w:p w14:paraId="7CFD1435" w14:textId="1DFD6DE1" w:rsidR="002D519B" w:rsidRDefault="009A7F9E" w:rsidP="009A7F9E">
      <w:pPr>
        <w:pStyle w:val="Ttulo3"/>
      </w:pPr>
      <w:r>
        <w:t>Consulta</w:t>
      </w:r>
      <w:r w:rsidR="00F876AF">
        <w:t xml:space="preserve"> Facturas simplificadas / resumen</w:t>
      </w:r>
    </w:p>
    <w:p w14:paraId="63DBD40B" w14:textId="35795064" w:rsidR="00F876AF" w:rsidRDefault="00F876AF" w:rsidP="00F876AF">
      <w:r>
        <w:t>En el caso de facturas resumen, la tabla sobre la que hay que hacer la consulta es FACTURAS_RES</w:t>
      </w:r>
      <w:bookmarkStart w:id="12" w:name="_GoBack"/>
      <w:bookmarkEnd w:id="12"/>
      <w:r>
        <w:t>UMEN.</w:t>
      </w:r>
    </w:p>
    <w:p w14:paraId="3FD3A54D" w14:textId="053C9E81" w:rsidR="00F876AF" w:rsidRDefault="00F876AF" w:rsidP="00F876AF">
      <w:r>
        <w:t xml:space="preserve">La consulta es la misma </w:t>
      </w:r>
      <w:r w:rsidR="001E22F5">
        <w:t>que la anterior, pero sobre esta tabla.</w:t>
      </w:r>
    </w:p>
    <w:p w14:paraId="5CAD73B4" w14:textId="4E675E34" w:rsidR="001E22F5" w:rsidRPr="00F876AF" w:rsidRDefault="009A7F9E" w:rsidP="009A7F9E">
      <w:pPr>
        <w:pStyle w:val="Ttulo2"/>
      </w:pPr>
      <w:r>
        <w:lastRenderedPageBreak/>
        <w:t>Si el tipo de informe es de detalle</w:t>
      </w:r>
    </w:p>
    <w:p w14:paraId="349F28CB" w14:textId="1E6D1F6A" w:rsidR="00EB7197" w:rsidRDefault="009A7F9E" w:rsidP="009A7F9E">
      <w:pPr>
        <w:pStyle w:val="Ttulo3"/>
      </w:pPr>
      <w:r>
        <w:t>Consulta de facturas normales</w:t>
      </w:r>
    </w:p>
    <w:p w14:paraId="7BDA5B0A" w14:textId="7DF8E82C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SELECT </w:t>
      </w:r>
      <w:proofErr w:type="spellStart"/>
      <w:r>
        <w:rPr>
          <w:rFonts w:ascii="Courier New" w:hAnsi="Courier New"/>
          <w:sz w:val="20"/>
        </w:rPr>
        <w:t>numseriefacturaemisor</w:t>
      </w:r>
      <w:proofErr w:type="spellEnd"/>
      <w:r>
        <w:rPr>
          <w:rFonts w:ascii="Courier New" w:hAnsi="Courier New"/>
          <w:sz w:val="20"/>
        </w:rPr>
        <w:t xml:space="preserve">, </w:t>
      </w:r>
      <w:proofErr w:type="spellStart"/>
      <w:r>
        <w:rPr>
          <w:rFonts w:ascii="Courier New" w:hAnsi="Courier New"/>
          <w:sz w:val="20"/>
        </w:rPr>
        <w:t>fechafacturaexpedicion</w:t>
      </w:r>
      <w:proofErr w:type="spellEnd"/>
      <w:r>
        <w:rPr>
          <w:rFonts w:ascii="Courier New" w:hAnsi="Courier New"/>
          <w:sz w:val="20"/>
        </w:rPr>
        <w:t xml:space="preserve">, </w:t>
      </w:r>
      <w:r w:rsidRPr="002D519B">
        <w:rPr>
          <w:rFonts w:ascii="Courier New" w:hAnsi="Courier New"/>
          <w:sz w:val="20"/>
        </w:rPr>
        <w:t>aplicación, conc</w:t>
      </w:r>
      <w:r>
        <w:rPr>
          <w:rFonts w:ascii="Courier New" w:hAnsi="Courier New"/>
          <w:sz w:val="20"/>
        </w:rPr>
        <w:t xml:space="preserve">epto, </w:t>
      </w:r>
      <w:proofErr w:type="spellStart"/>
      <w:r>
        <w:rPr>
          <w:rFonts w:ascii="Courier New" w:hAnsi="Courier New"/>
          <w:sz w:val="20"/>
        </w:rPr>
        <w:t>descripcionoperacion</w:t>
      </w:r>
      <w:proofErr w:type="spellEnd"/>
      <w:r>
        <w:rPr>
          <w:rFonts w:ascii="Courier New" w:hAnsi="Courier New"/>
          <w:sz w:val="20"/>
        </w:rPr>
        <w:t xml:space="preserve">, </w:t>
      </w:r>
      <w:proofErr w:type="spellStart"/>
      <w:r>
        <w:rPr>
          <w:rFonts w:ascii="Courier New" w:hAnsi="Courier New"/>
          <w:sz w:val="20"/>
        </w:rPr>
        <w:t>importetotal</w:t>
      </w:r>
      <w:proofErr w:type="spellEnd"/>
      <w:r>
        <w:rPr>
          <w:rFonts w:ascii="Courier New" w:hAnsi="Courier New"/>
          <w:sz w:val="20"/>
        </w:rPr>
        <w:t>,</w:t>
      </w:r>
    </w:p>
    <w:p w14:paraId="02E38BFE" w14:textId="5CE063AF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df_detalleiva_baseimponible</w:t>
      </w:r>
      <w:proofErr w:type="spellEnd"/>
      <w:r w:rsidRPr="002D519B">
        <w:rPr>
          <w:rFonts w:ascii="Courier New" w:hAnsi="Courier New"/>
          <w:sz w:val="20"/>
        </w:rPr>
        <w:t xml:space="preserve"> as BASE_IMPONIBLE,</w:t>
      </w:r>
    </w:p>
    <w:p w14:paraId="6E7E3E67" w14:textId="1B873AD6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df_detalleiva_cuotarepercutida</w:t>
      </w:r>
      <w:proofErr w:type="spellEnd"/>
      <w:r w:rsidRPr="002D519B">
        <w:rPr>
          <w:rFonts w:ascii="Courier New" w:hAnsi="Courier New"/>
          <w:sz w:val="20"/>
        </w:rPr>
        <w:t xml:space="preserve"> as CUOTA_REPERCUTIDA,</w:t>
      </w:r>
    </w:p>
    <w:p w14:paraId="7C2CD8EC" w14:textId="3590A468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fianzaE</w:t>
      </w:r>
      <w:proofErr w:type="spellEnd"/>
      <w:r w:rsidRPr="002D519B">
        <w:rPr>
          <w:rFonts w:ascii="Courier New" w:hAnsi="Courier New"/>
          <w:sz w:val="20"/>
        </w:rPr>
        <w:t xml:space="preserve"> as FIANZA_DEP,</w:t>
      </w:r>
    </w:p>
    <w:p w14:paraId="5F8ACF0B" w14:textId="7E3E0740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depTarjE</w:t>
      </w:r>
      <w:proofErr w:type="spellEnd"/>
      <w:r w:rsidRPr="002D519B">
        <w:rPr>
          <w:rFonts w:ascii="Courier New" w:hAnsi="Courier New"/>
          <w:sz w:val="20"/>
        </w:rPr>
        <w:t xml:space="preserve"> as FIANZA_TJTA,</w:t>
      </w:r>
    </w:p>
    <w:p w14:paraId="6B35B5D4" w14:textId="106B4313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df_exenta_baseimponible</w:t>
      </w:r>
      <w:proofErr w:type="spellEnd"/>
      <w:r w:rsidRPr="002D519B">
        <w:rPr>
          <w:rFonts w:ascii="Courier New" w:hAnsi="Courier New"/>
          <w:sz w:val="20"/>
        </w:rPr>
        <w:t xml:space="preserve"> as EXENTA_BASEIMPONIBLE </w:t>
      </w:r>
    </w:p>
    <w:p w14:paraId="068D883F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FROM </w:t>
      </w:r>
      <w:r w:rsidRPr="00F876AF">
        <w:rPr>
          <w:rFonts w:ascii="Courier New" w:hAnsi="Courier New"/>
          <w:b/>
          <w:sz w:val="20"/>
        </w:rPr>
        <w:t>FACTURAS_EXPEDIDAS</w:t>
      </w:r>
    </w:p>
    <w:p w14:paraId="7EB080AC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WHERE </w:t>
      </w:r>
      <w:proofErr w:type="spellStart"/>
      <w:r w:rsidRPr="002D519B">
        <w:rPr>
          <w:rFonts w:ascii="Courier New" w:hAnsi="Courier New"/>
          <w:sz w:val="20"/>
        </w:rPr>
        <w:t>estadopresentacionsii</w:t>
      </w:r>
      <w:proofErr w:type="spellEnd"/>
      <w:r w:rsidRPr="002D519B">
        <w:rPr>
          <w:rFonts w:ascii="Courier New" w:hAnsi="Courier New"/>
          <w:sz w:val="20"/>
        </w:rPr>
        <w:t xml:space="preserve"> = $</w:t>
      </w:r>
      <w:proofErr w:type="spellStart"/>
      <w:r w:rsidRPr="002D519B">
        <w:rPr>
          <w:rFonts w:ascii="Courier New" w:hAnsi="Courier New"/>
          <w:sz w:val="20"/>
        </w:rPr>
        <w:t>estadopresentacionsii</w:t>
      </w:r>
      <w:proofErr w:type="spellEnd"/>
    </w:p>
    <w:p w14:paraId="544531A2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and ejercicio = $</w:t>
      </w:r>
      <w:proofErr w:type="spellStart"/>
      <w:r w:rsidRPr="002D519B">
        <w:rPr>
          <w:rFonts w:ascii="Courier New" w:hAnsi="Courier New"/>
          <w:sz w:val="20"/>
        </w:rPr>
        <w:t>ejercicio</w:t>
      </w:r>
      <w:proofErr w:type="spellEnd"/>
    </w:p>
    <w:p w14:paraId="7D8DE419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and periodo = $</w:t>
      </w:r>
      <w:proofErr w:type="spellStart"/>
      <w:r w:rsidRPr="002D519B">
        <w:rPr>
          <w:rFonts w:ascii="Courier New" w:hAnsi="Courier New"/>
          <w:sz w:val="20"/>
        </w:rPr>
        <w:t>periodo</w:t>
      </w:r>
      <w:proofErr w:type="spellEnd"/>
    </w:p>
    <w:p w14:paraId="47748187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AND </w:t>
      </w:r>
      <w:proofErr w:type="spellStart"/>
      <w:r w:rsidRPr="002D519B">
        <w:rPr>
          <w:rFonts w:ascii="Courier New" w:hAnsi="Courier New"/>
          <w:sz w:val="20"/>
        </w:rPr>
        <w:t>fechaexpedicionfacturaemisor</w:t>
      </w:r>
      <w:proofErr w:type="spellEnd"/>
      <w:r w:rsidRPr="002D519B">
        <w:rPr>
          <w:rFonts w:ascii="Courier New" w:hAnsi="Courier New"/>
          <w:sz w:val="20"/>
        </w:rPr>
        <w:t xml:space="preserve"> </w:t>
      </w:r>
      <w:proofErr w:type="spellStart"/>
      <w:r w:rsidRPr="002D519B">
        <w:rPr>
          <w:rFonts w:ascii="Courier New" w:hAnsi="Courier New"/>
          <w:sz w:val="20"/>
        </w:rPr>
        <w:t>between</w:t>
      </w:r>
      <w:proofErr w:type="spellEnd"/>
      <w:r w:rsidRPr="002D519B">
        <w:rPr>
          <w:rFonts w:ascii="Courier New" w:hAnsi="Courier New"/>
          <w:sz w:val="20"/>
        </w:rPr>
        <w:t xml:space="preserve"> ($</w:t>
      </w:r>
      <w:proofErr w:type="spellStart"/>
      <w:r w:rsidRPr="002D519B">
        <w:rPr>
          <w:rFonts w:ascii="Courier New" w:hAnsi="Courier New"/>
          <w:sz w:val="20"/>
        </w:rPr>
        <w:t>fechainicio</w:t>
      </w:r>
      <w:proofErr w:type="spellEnd"/>
      <w:r w:rsidRPr="002D519B">
        <w:rPr>
          <w:rFonts w:ascii="Courier New" w:hAnsi="Courier New"/>
          <w:sz w:val="20"/>
        </w:rPr>
        <w:t>,$</w:t>
      </w:r>
      <w:proofErr w:type="spellStart"/>
      <w:r w:rsidRPr="002D519B">
        <w:rPr>
          <w:rFonts w:ascii="Courier New" w:hAnsi="Courier New"/>
          <w:sz w:val="20"/>
        </w:rPr>
        <w:t>fechafin</w:t>
      </w:r>
      <w:proofErr w:type="spellEnd"/>
      <w:r w:rsidRPr="002D519B">
        <w:rPr>
          <w:rFonts w:ascii="Courier New" w:hAnsi="Courier New"/>
          <w:sz w:val="20"/>
        </w:rPr>
        <w:t>)</w:t>
      </w:r>
    </w:p>
    <w:p w14:paraId="5B99E7FD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AND </w:t>
      </w:r>
      <w:proofErr w:type="spellStart"/>
      <w:r w:rsidRPr="002D519B">
        <w:rPr>
          <w:rFonts w:ascii="Courier New" w:hAnsi="Courier New"/>
          <w:sz w:val="20"/>
        </w:rPr>
        <w:t>aplicacion</w:t>
      </w:r>
      <w:proofErr w:type="spellEnd"/>
      <w:r w:rsidRPr="002D519B">
        <w:rPr>
          <w:rFonts w:ascii="Courier New" w:hAnsi="Courier New"/>
          <w:sz w:val="20"/>
        </w:rPr>
        <w:t xml:space="preserve">  = $</w:t>
      </w:r>
      <w:proofErr w:type="spellStart"/>
      <w:r w:rsidRPr="002D519B">
        <w:rPr>
          <w:rFonts w:ascii="Courier New" w:hAnsi="Courier New"/>
          <w:sz w:val="20"/>
        </w:rPr>
        <w:t>aplicacion</w:t>
      </w:r>
      <w:proofErr w:type="spellEnd"/>
    </w:p>
    <w:p w14:paraId="3A65CDD8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and concepto = $</w:t>
      </w:r>
      <w:proofErr w:type="spellStart"/>
      <w:r w:rsidRPr="002D519B">
        <w:rPr>
          <w:rFonts w:ascii="Courier New" w:hAnsi="Courier New"/>
          <w:sz w:val="20"/>
        </w:rPr>
        <w:t>concepto</w:t>
      </w:r>
      <w:proofErr w:type="spellEnd"/>
    </w:p>
    <w:p w14:paraId="27142A40" w14:textId="1A172A30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and </w:t>
      </w:r>
      <w:proofErr w:type="spellStart"/>
      <w:r w:rsidRPr="002D519B">
        <w:rPr>
          <w:rFonts w:ascii="Courier New" w:hAnsi="Courier New"/>
          <w:sz w:val="20"/>
        </w:rPr>
        <w:t>descripcionoperacion</w:t>
      </w:r>
      <w:proofErr w:type="spellEnd"/>
      <w:r w:rsidRPr="002D519B">
        <w:rPr>
          <w:rFonts w:ascii="Courier New" w:hAnsi="Courier New"/>
          <w:sz w:val="20"/>
        </w:rPr>
        <w:t xml:space="preserve"> = $</w:t>
      </w:r>
      <w:proofErr w:type="spellStart"/>
      <w:r w:rsidRPr="002D519B">
        <w:rPr>
          <w:rFonts w:ascii="Courier New" w:hAnsi="Courier New"/>
          <w:sz w:val="20"/>
        </w:rPr>
        <w:t>descripcion</w:t>
      </w:r>
      <w:proofErr w:type="spellEnd"/>
      <w:r w:rsidRPr="002D519B">
        <w:rPr>
          <w:rFonts w:ascii="Courier New" w:hAnsi="Courier New"/>
          <w:sz w:val="20"/>
        </w:rPr>
        <w:t>;</w:t>
      </w:r>
    </w:p>
    <w:p w14:paraId="5B5AF4B5" w14:textId="5564A349" w:rsidR="009A7F9E" w:rsidRDefault="009A7F9E" w:rsidP="009A7F9E">
      <w:pPr>
        <w:rPr>
          <w:rFonts w:ascii="Courier New" w:hAnsi="Courier New"/>
          <w:sz w:val="20"/>
        </w:rPr>
      </w:pPr>
      <w:proofErr w:type="spellStart"/>
      <w:r w:rsidRPr="002D519B">
        <w:rPr>
          <w:rFonts w:ascii="Courier New" w:hAnsi="Courier New"/>
          <w:sz w:val="20"/>
        </w:rPr>
        <w:t>order</w:t>
      </w:r>
      <w:proofErr w:type="spellEnd"/>
      <w:r w:rsidRPr="002D519B">
        <w:rPr>
          <w:rFonts w:ascii="Courier New" w:hAnsi="Courier New"/>
          <w:sz w:val="20"/>
        </w:rPr>
        <w:t xml:space="preserve"> </w:t>
      </w:r>
      <w:proofErr w:type="spellStart"/>
      <w:r w:rsidRPr="002D519B">
        <w:rPr>
          <w:rFonts w:ascii="Courier New" w:hAnsi="Courier New"/>
          <w:sz w:val="20"/>
        </w:rPr>
        <w:t>by</w:t>
      </w:r>
      <w:proofErr w:type="spellEnd"/>
      <w:r w:rsidRPr="002D519B">
        <w:rPr>
          <w:rFonts w:ascii="Courier New" w:hAnsi="Courier New"/>
          <w:sz w:val="20"/>
        </w:rPr>
        <w:t xml:space="preserve"> </w:t>
      </w:r>
      <w:proofErr w:type="spellStart"/>
      <w:r w:rsidRPr="002D519B">
        <w:rPr>
          <w:rFonts w:ascii="Courier New" w:hAnsi="Courier New"/>
          <w:sz w:val="20"/>
        </w:rPr>
        <w:t>aplicacion</w:t>
      </w:r>
      <w:proofErr w:type="spellEnd"/>
      <w:r w:rsidRPr="002D519B">
        <w:rPr>
          <w:rFonts w:ascii="Courier New" w:hAnsi="Courier New"/>
          <w:sz w:val="20"/>
        </w:rPr>
        <w:t>,</w:t>
      </w:r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fechafacturaexpedicion</w:t>
      </w:r>
      <w:proofErr w:type="spellEnd"/>
      <w:r w:rsidRPr="002D519B">
        <w:rPr>
          <w:rFonts w:ascii="Courier New" w:hAnsi="Courier New"/>
          <w:sz w:val="20"/>
        </w:rPr>
        <w:t>;</w:t>
      </w:r>
    </w:p>
    <w:p w14:paraId="10D90C3A" w14:textId="3008DA92" w:rsidR="009A7F9E" w:rsidRDefault="009A7F9E" w:rsidP="009A7F9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Con las mismas consideraciones que en el informe de totales.</w:t>
      </w:r>
    </w:p>
    <w:p w14:paraId="0BBD8442" w14:textId="3A988E1D" w:rsidR="009A7F9E" w:rsidRDefault="009A7F9E" w:rsidP="009A7F9E">
      <w:pPr>
        <w:pStyle w:val="Ttulo3"/>
      </w:pPr>
      <w:r>
        <w:t>Consulta de facturas simplificadas</w:t>
      </w:r>
    </w:p>
    <w:p w14:paraId="1F31FD86" w14:textId="3515E288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SELECT </w:t>
      </w:r>
      <w:proofErr w:type="spellStart"/>
      <w:r>
        <w:rPr>
          <w:rFonts w:ascii="Courier New" w:hAnsi="Courier New"/>
          <w:sz w:val="20"/>
        </w:rPr>
        <w:t>numseriefacturaemisor</w:t>
      </w:r>
      <w:proofErr w:type="spellEnd"/>
      <w:r>
        <w:rPr>
          <w:rFonts w:ascii="Courier New" w:hAnsi="Courier New"/>
          <w:sz w:val="20"/>
        </w:rPr>
        <w:t xml:space="preserve">, </w:t>
      </w:r>
      <w:proofErr w:type="spellStart"/>
      <w:r>
        <w:rPr>
          <w:rFonts w:ascii="Courier New" w:hAnsi="Courier New"/>
          <w:sz w:val="20"/>
        </w:rPr>
        <w:t>fechafacturaexpedicion</w:t>
      </w:r>
      <w:proofErr w:type="spellEnd"/>
      <w:r>
        <w:rPr>
          <w:rFonts w:ascii="Courier New" w:hAnsi="Courier New"/>
          <w:sz w:val="20"/>
        </w:rPr>
        <w:t xml:space="preserve">, </w:t>
      </w:r>
      <w:r w:rsidRPr="002D519B">
        <w:rPr>
          <w:rFonts w:ascii="Courier New" w:hAnsi="Courier New"/>
          <w:sz w:val="20"/>
        </w:rPr>
        <w:t>aplicación, conc</w:t>
      </w:r>
      <w:r>
        <w:rPr>
          <w:rFonts w:ascii="Courier New" w:hAnsi="Courier New"/>
          <w:sz w:val="20"/>
        </w:rPr>
        <w:t xml:space="preserve">epto, </w:t>
      </w:r>
      <w:proofErr w:type="spellStart"/>
      <w:r>
        <w:rPr>
          <w:rFonts w:ascii="Courier New" w:hAnsi="Courier New"/>
          <w:sz w:val="20"/>
        </w:rPr>
        <w:t>descripcionoperacion</w:t>
      </w:r>
      <w:proofErr w:type="spellEnd"/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tipo_factura</w:t>
      </w:r>
      <w:proofErr w:type="spellEnd"/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importetotal</w:t>
      </w:r>
      <w:proofErr w:type="spellEnd"/>
      <w:r>
        <w:rPr>
          <w:rFonts w:ascii="Courier New" w:hAnsi="Courier New"/>
          <w:sz w:val="20"/>
        </w:rPr>
        <w:t>,</w:t>
      </w:r>
    </w:p>
    <w:p w14:paraId="5BD7C070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df_detalleiva_baseimponible</w:t>
      </w:r>
      <w:proofErr w:type="spellEnd"/>
      <w:r w:rsidRPr="002D519B">
        <w:rPr>
          <w:rFonts w:ascii="Courier New" w:hAnsi="Courier New"/>
          <w:sz w:val="20"/>
        </w:rPr>
        <w:t xml:space="preserve"> as BASE_IMPONIBLE,</w:t>
      </w:r>
    </w:p>
    <w:p w14:paraId="7EFE82D1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df_detalleiva_cuotarepercutida</w:t>
      </w:r>
      <w:proofErr w:type="spellEnd"/>
      <w:r w:rsidRPr="002D519B">
        <w:rPr>
          <w:rFonts w:ascii="Courier New" w:hAnsi="Courier New"/>
          <w:sz w:val="20"/>
        </w:rPr>
        <w:t xml:space="preserve"> as CUOTA_REPERCUTIDA,</w:t>
      </w:r>
    </w:p>
    <w:p w14:paraId="04ED8EFB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fianzaE</w:t>
      </w:r>
      <w:proofErr w:type="spellEnd"/>
      <w:r w:rsidRPr="002D519B">
        <w:rPr>
          <w:rFonts w:ascii="Courier New" w:hAnsi="Courier New"/>
          <w:sz w:val="20"/>
        </w:rPr>
        <w:t xml:space="preserve"> as FIANZA_DEP,</w:t>
      </w:r>
    </w:p>
    <w:p w14:paraId="2892DAD3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depTarjE</w:t>
      </w:r>
      <w:proofErr w:type="spellEnd"/>
      <w:r w:rsidRPr="002D519B">
        <w:rPr>
          <w:rFonts w:ascii="Courier New" w:hAnsi="Courier New"/>
          <w:sz w:val="20"/>
        </w:rPr>
        <w:t xml:space="preserve"> as FIANZA_TJTA,</w:t>
      </w:r>
    </w:p>
    <w:p w14:paraId="23A04C68" w14:textId="77777777" w:rsidR="009A7F9E" w:rsidRDefault="009A7F9E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df_exenta_baseimponible</w:t>
      </w:r>
      <w:proofErr w:type="spellEnd"/>
      <w:r w:rsidRPr="002D519B">
        <w:rPr>
          <w:rFonts w:ascii="Courier New" w:hAnsi="Courier New"/>
          <w:sz w:val="20"/>
        </w:rPr>
        <w:t xml:space="preserve"> as EXENTA_BASEIMPONIBLE</w:t>
      </w:r>
      <w:r>
        <w:rPr>
          <w:rFonts w:ascii="Courier New" w:hAnsi="Courier New"/>
          <w:sz w:val="20"/>
        </w:rPr>
        <w:t>,</w:t>
      </w:r>
    </w:p>
    <w:p w14:paraId="2FEC6B64" w14:textId="77777777" w:rsidR="009A7F9E" w:rsidRDefault="009A7F9E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estadopresentacionsii</w:t>
      </w:r>
      <w:proofErr w:type="spellEnd"/>
      <w:r>
        <w:rPr>
          <w:rFonts w:ascii="Courier New" w:hAnsi="Courier New"/>
          <w:sz w:val="20"/>
        </w:rPr>
        <w:t xml:space="preserve">, </w:t>
      </w:r>
    </w:p>
    <w:p w14:paraId="140681A7" w14:textId="77777777" w:rsidR="009A7F9E" w:rsidRDefault="009A7F9E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lastRenderedPageBreak/>
        <w:t>estadopresentacionasiento</w:t>
      </w:r>
      <w:proofErr w:type="spellEnd"/>
      <w:r>
        <w:rPr>
          <w:rFonts w:ascii="Courier New" w:hAnsi="Courier New"/>
          <w:sz w:val="20"/>
        </w:rPr>
        <w:t xml:space="preserve">, </w:t>
      </w:r>
    </w:p>
    <w:p w14:paraId="24E18780" w14:textId="50B7C165" w:rsidR="009A7F9E" w:rsidRPr="002D519B" w:rsidRDefault="00742650" w:rsidP="009A7F9E">
      <w:pPr>
        <w:spacing w:line="240" w:lineRule="auto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codigoerrorsii</w:t>
      </w:r>
      <w:proofErr w:type="spellEnd"/>
      <w:r>
        <w:rPr>
          <w:rFonts w:ascii="Courier New" w:hAnsi="Courier New"/>
          <w:sz w:val="20"/>
        </w:rPr>
        <w:t>, …</w:t>
      </w:r>
      <w:r w:rsidR="009A7F9E" w:rsidRPr="002D519B">
        <w:rPr>
          <w:rFonts w:ascii="Courier New" w:hAnsi="Courier New"/>
          <w:sz w:val="20"/>
        </w:rPr>
        <w:t xml:space="preserve"> </w:t>
      </w:r>
    </w:p>
    <w:p w14:paraId="7B1811D6" w14:textId="013DA5FF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FROM </w:t>
      </w:r>
      <w:r w:rsidRPr="00F876AF">
        <w:rPr>
          <w:rFonts w:ascii="Courier New" w:hAnsi="Courier New"/>
          <w:b/>
          <w:sz w:val="20"/>
        </w:rPr>
        <w:t>FACTURAS_</w:t>
      </w:r>
      <w:r>
        <w:rPr>
          <w:rFonts w:ascii="Courier New" w:hAnsi="Courier New"/>
          <w:b/>
          <w:sz w:val="20"/>
        </w:rPr>
        <w:t>RESUMEN</w:t>
      </w:r>
    </w:p>
    <w:p w14:paraId="657144DD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WHERE </w:t>
      </w:r>
      <w:proofErr w:type="spellStart"/>
      <w:r w:rsidRPr="002D519B">
        <w:rPr>
          <w:rFonts w:ascii="Courier New" w:hAnsi="Courier New"/>
          <w:sz w:val="20"/>
        </w:rPr>
        <w:t>estadopresentacionsii</w:t>
      </w:r>
      <w:proofErr w:type="spellEnd"/>
      <w:r w:rsidRPr="002D519B">
        <w:rPr>
          <w:rFonts w:ascii="Courier New" w:hAnsi="Courier New"/>
          <w:sz w:val="20"/>
        </w:rPr>
        <w:t xml:space="preserve"> = $</w:t>
      </w:r>
      <w:proofErr w:type="spellStart"/>
      <w:r w:rsidRPr="002D519B">
        <w:rPr>
          <w:rFonts w:ascii="Courier New" w:hAnsi="Courier New"/>
          <w:sz w:val="20"/>
        </w:rPr>
        <w:t>estadopresentacionsii</w:t>
      </w:r>
      <w:proofErr w:type="spellEnd"/>
    </w:p>
    <w:p w14:paraId="456BB185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and ejercicio = $</w:t>
      </w:r>
      <w:proofErr w:type="spellStart"/>
      <w:r w:rsidRPr="002D519B">
        <w:rPr>
          <w:rFonts w:ascii="Courier New" w:hAnsi="Courier New"/>
          <w:sz w:val="20"/>
        </w:rPr>
        <w:t>ejercicio</w:t>
      </w:r>
      <w:proofErr w:type="spellEnd"/>
    </w:p>
    <w:p w14:paraId="4F860FFC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and periodo = $</w:t>
      </w:r>
      <w:proofErr w:type="spellStart"/>
      <w:r w:rsidRPr="002D519B">
        <w:rPr>
          <w:rFonts w:ascii="Courier New" w:hAnsi="Courier New"/>
          <w:sz w:val="20"/>
        </w:rPr>
        <w:t>periodo</w:t>
      </w:r>
      <w:proofErr w:type="spellEnd"/>
    </w:p>
    <w:p w14:paraId="65201A20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AND </w:t>
      </w:r>
      <w:proofErr w:type="spellStart"/>
      <w:r w:rsidRPr="002D519B">
        <w:rPr>
          <w:rFonts w:ascii="Courier New" w:hAnsi="Courier New"/>
          <w:sz w:val="20"/>
        </w:rPr>
        <w:t>fechaexpedicionfacturaemisor</w:t>
      </w:r>
      <w:proofErr w:type="spellEnd"/>
      <w:r w:rsidRPr="002D519B">
        <w:rPr>
          <w:rFonts w:ascii="Courier New" w:hAnsi="Courier New"/>
          <w:sz w:val="20"/>
        </w:rPr>
        <w:t xml:space="preserve"> </w:t>
      </w:r>
      <w:proofErr w:type="spellStart"/>
      <w:r w:rsidRPr="002D519B">
        <w:rPr>
          <w:rFonts w:ascii="Courier New" w:hAnsi="Courier New"/>
          <w:sz w:val="20"/>
        </w:rPr>
        <w:t>between</w:t>
      </w:r>
      <w:proofErr w:type="spellEnd"/>
      <w:r w:rsidRPr="002D519B">
        <w:rPr>
          <w:rFonts w:ascii="Courier New" w:hAnsi="Courier New"/>
          <w:sz w:val="20"/>
        </w:rPr>
        <w:t xml:space="preserve"> ($</w:t>
      </w:r>
      <w:proofErr w:type="spellStart"/>
      <w:r w:rsidRPr="002D519B">
        <w:rPr>
          <w:rFonts w:ascii="Courier New" w:hAnsi="Courier New"/>
          <w:sz w:val="20"/>
        </w:rPr>
        <w:t>fechainicio</w:t>
      </w:r>
      <w:proofErr w:type="spellEnd"/>
      <w:r w:rsidRPr="002D519B">
        <w:rPr>
          <w:rFonts w:ascii="Courier New" w:hAnsi="Courier New"/>
          <w:sz w:val="20"/>
        </w:rPr>
        <w:t>,$</w:t>
      </w:r>
      <w:proofErr w:type="spellStart"/>
      <w:r w:rsidRPr="002D519B">
        <w:rPr>
          <w:rFonts w:ascii="Courier New" w:hAnsi="Courier New"/>
          <w:sz w:val="20"/>
        </w:rPr>
        <w:t>fechafin</w:t>
      </w:r>
      <w:proofErr w:type="spellEnd"/>
      <w:r w:rsidRPr="002D519B">
        <w:rPr>
          <w:rFonts w:ascii="Courier New" w:hAnsi="Courier New"/>
          <w:sz w:val="20"/>
        </w:rPr>
        <w:t>)</w:t>
      </w:r>
    </w:p>
    <w:p w14:paraId="1B9726D4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AND </w:t>
      </w:r>
      <w:proofErr w:type="spellStart"/>
      <w:r w:rsidRPr="002D519B">
        <w:rPr>
          <w:rFonts w:ascii="Courier New" w:hAnsi="Courier New"/>
          <w:sz w:val="20"/>
        </w:rPr>
        <w:t>aplicacion</w:t>
      </w:r>
      <w:proofErr w:type="spellEnd"/>
      <w:r w:rsidRPr="002D519B">
        <w:rPr>
          <w:rFonts w:ascii="Courier New" w:hAnsi="Courier New"/>
          <w:sz w:val="20"/>
        </w:rPr>
        <w:t xml:space="preserve">  = $</w:t>
      </w:r>
      <w:proofErr w:type="spellStart"/>
      <w:r w:rsidRPr="002D519B">
        <w:rPr>
          <w:rFonts w:ascii="Courier New" w:hAnsi="Courier New"/>
          <w:sz w:val="20"/>
        </w:rPr>
        <w:t>aplicacion</w:t>
      </w:r>
      <w:proofErr w:type="spellEnd"/>
    </w:p>
    <w:p w14:paraId="10B94765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>and concepto = $</w:t>
      </w:r>
      <w:proofErr w:type="spellStart"/>
      <w:r w:rsidRPr="002D519B">
        <w:rPr>
          <w:rFonts w:ascii="Courier New" w:hAnsi="Courier New"/>
          <w:sz w:val="20"/>
        </w:rPr>
        <w:t>concepto</w:t>
      </w:r>
      <w:proofErr w:type="spellEnd"/>
    </w:p>
    <w:p w14:paraId="2EF49FE5" w14:textId="77777777" w:rsidR="009A7F9E" w:rsidRPr="002D519B" w:rsidRDefault="009A7F9E" w:rsidP="009A7F9E">
      <w:pPr>
        <w:spacing w:line="240" w:lineRule="auto"/>
        <w:rPr>
          <w:rFonts w:ascii="Courier New" w:hAnsi="Courier New"/>
          <w:sz w:val="20"/>
        </w:rPr>
      </w:pPr>
      <w:r w:rsidRPr="002D519B">
        <w:rPr>
          <w:rFonts w:ascii="Courier New" w:hAnsi="Courier New"/>
          <w:sz w:val="20"/>
        </w:rPr>
        <w:t xml:space="preserve">and </w:t>
      </w:r>
      <w:proofErr w:type="spellStart"/>
      <w:r w:rsidRPr="002D519B">
        <w:rPr>
          <w:rFonts w:ascii="Courier New" w:hAnsi="Courier New"/>
          <w:sz w:val="20"/>
        </w:rPr>
        <w:t>descripcionoperacion</w:t>
      </w:r>
      <w:proofErr w:type="spellEnd"/>
      <w:r w:rsidRPr="002D519B">
        <w:rPr>
          <w:rFonts w:ascii="Courier New" w:hAnsi="Courier New"/>
          <w:sz w:val="20"/>
        </w:rPr>
        <w:t xml:space="preserve"> = $</w:t>
      </w:r>
      <w:proofErr w:type="spellStart"/>
      <w:r w:rsidRPr="002D519B">
        <w:rPr>
          <w:rFonts w:ascii="Courier New" w:hAnsi="Courier New"/>
          <w:sz w:val="20"/>
        </w:rPr>
        <w:t>descripcion</w:t>
      </w:r>
      <w:proofErr w:type="spellEnd"/>
      <w:r w:rsidRPr="002D519B">
        <w:rPr>
          <w:rFonts w:ascii="Courier New" w:hAnsi="Courier New"/>
          <w:sz w:val="20"/>
        </w:rPr>
        <w:t>;</w:t>
      </w:r>
    </w:p>
    <w:p w14:paraId="79A6E27D" w14:textId="77777777" w:rsidR="009A7F9E" w:rsidRDefault="009A7F9E" w:rsidP="009A7F9E">
      <w:pPr>
        <w:rPr>
          <w:rFonts w:ascii="Courier New" w:hAnsi="Courier New"/>
          <w:sz w:val="20"/>
        </w:rPr>
      </w:pPr>
      <w:proofErr w:type="spellStart"/>
      <w:r w:rsidRPr="002D519B">
        <w:rPr>
          <w:rFonts w:ascii="Courier New" w:hAnsi="Courier New"/>
          <w:sz w:val="20"/>
        </w:rPr>
        <w:t>order</w:t>
      </w:r>
      <w:proofErr w:type="spellEnd"/>
      <w:r w:rsidRPr="002D519B">
        <w:rPr>
          <w:rFonts w:ascii="Courier New" w:hAnsi="Courier New"/>
          <w:sz w:val="20"/>
        </w:rPr>
        <w:t xml:space="preserve"> </w:t>
      </w:r>
      <w:proofErr w:type="spellStart"/>
      <w:r w:rsidRPr="002D519B">
        <w:rPr>
          <w:rFonts w:ascii="Courier New" w:hAnsi="Courier New"/>
          <w:sz w:val="20"/>
        </w:rPr>
        <w:t>by</w:t>
      </w:r>
      <w:proofErr w:type="spellEnd"/>
      <w:r w:rsidRPr="002D519B">
        <w:rPr>
          <w:rFonts w:ascii="Courier New" w:hAnsi="Courier New"/>
          <w:sz w:val="20"/>
        </w:rPr>
        <w:t xml:space="preserve"> </w:t>
      </w:r>
      <w:proofErr w:type="spellStart"/>
      <w:r w:rsidRPr="002D519B">
        <w:rPr>
          <w:rFonts w:ascii="Courier New" w:hAnsi="Courier New"/>
          <w:sz w:val="20"/>
        </w:rPr>
        <w:t>aplicacion</w:t>
      </w:r>
      <w:proofErr w:type="spellEnd"/>
      <w:r w:rsidRPr="002D519B">
        <w:rPr>
          <w:rFonts w:ascii="Courier New" w:hAnsi="Courier New"/>
          <w:sz w:val="20"/>
        </w:rPr>
        <w:t>,</w:t>
      </w:r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fechafacturaexpedicion</w:t>
      </w:r>
      <w:proofErr w:type="spellEnd"/>
      <w:r w:rsidRPr="002D519B">
        <w:rPr>
          <w:rFonts w:ascii="Courier New" w:hAnsi="Courier New"/>
          <w:sz w:val="20"/>
        </w:rPr>
        <w:t>;</w:t>
      </w:r>
    </w:p>
    <w:p w14:paraId="2572A7B5" w14:textId="77777777" w:rsidR="009A7F9E" w:rsidRPr="009A7F9E" w:rsidRDefault="009A7F9E" w:rsidP="009A7F9E"/>
    <w:p w14:paraId="71B6C557" w14:textId="77777777" w:rsidR="009A7F9E" w:rsidRPr="009A7F9E" w:rsidRDefault="009A7F9E" w:rsidP="009A7F9E"/>
    <w:sectPr w:rsidR="009A7F9E" w:rsidRPr="009A7F9E" w:rsidSect="00B41FB0">
      <w:headerReference w:type="default" r:id="rId8"/>
      <w:footerReference w:type="default" r:id="rId9"/>
      <w:headerReference w:type="first" r:id="rId10"/>
      <w:type w:val="continuous"/>
      <w:pgSz w:w="11906" w:h="16838" w:code="9"/>
      <w:pgMar w:top="2375" w:right="1134" w:bottom="1304" w:left="1418" w:header="72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5FCFF" w14:textId="77777777" w:rsidR="0008629B" w:rsidRDefault="0008629B">
      <w:r>
        <w:separator/>
      </w:r>
    </w:p>
    <w:p w14:paraId="55A78206" w14:textId="77777777" w:rsidR="0008629B" w:rsidRDefault="0008629B"/>
  </w:endnote>
  <w:endnote w:type="continuationSeparator" w:id="0">
    <w:p w14:paraId="66E27742" w14:textId="77777777" w:rsidR="0008629B" w:rsidRDefault="0008629B">
      <w:r>
        <w:continuationSeparator/>
      </w:r>
    </w:p>
    <w:p w14:paraId="19060269" w14:textId="77777777" w:rsidR="0008629B" w:rsidRDefault="000862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NeueLT Std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stem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vantGarde Bk B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NeueLT Std Thin Ext Ob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F6BA0" w14:textId="77777777" w:rsidR="00EB7197" w:rsidRPr="00F35D2A" w:rsidRDefault="00EB7197" w:rsidP="00EB7197">
    <w:pPr>
      <w:spacing w:before="120" w:after="120"/>
      <w:rPr>
        <w:sz w:val="18"/>
      </w:rPr>
    </w:pP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4109"/>
      <w:gridCol w:w="2701"/>
      <w:gridCol w:w="2544"/>
    </w:tblGrid>
    <w:tr w:rsidR="00EB7197" w14:paraId="2362D9EC" w14:textId="77777777" w:rsidTr="00EB7197">
      <w:trPr>
        <w:trHeight w:val="80"/>
        <w:jc w:val="center"/>
      </w:trPr>
      <w:tc>
        <w:tcPr>
          <w:tcW w:w="2196" w:type="pct"/>
          <w:shd w:val="clear" w:color="auto" w:fill="auto"/>
          <w:vAlign w:val="center"/>
        </w:tcPr>
        <w:p w14:paraId="2C00BDE8" w14:textId="0A0ABC0E" w:rsidR="00EB7197" w:rsidRPr="0047515B" w:rsidRDefault="0008629B" w:rsidP="00EB7197">
          <w:pPr>
            <w:pStyle w:val="Textotabla"/>
            <w:spacing w:after="0" w:line="240" w:lineRule="auto"/>
            <w:jc w:val="center"/>
            <w:rPr>
              <w:b/>
              <w:bCs/>
              <w:sz w:val="18"/>
              <w:szCs w:val="18"/>
            </w:rPr>
          </w:pPr>
          <w:sdt>
            <w:sdtPr>
              <w:rPr>
                <w:b/>
                <w:sz w:val="18"/>
                <w:szCs w:val="18"/>
              </w:rPr>
              <w:alias w:val="Título"/>
              <w:tag w:val=""/>
              <w:id w:val="-2643842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F3492">
                <w:rPr>
                  <w:b/>
                  <w:sz w:val="18"/>
                  <w:szCs w:val="18"/>
                  <w:lang w:val="es-ES_tradnl"/>
                </w:rPr>
                <w:t>SMASSA Aplicación Informes SII</w:t>
              </w:r>
            </w:sdtContent>
          </w:sdt>
        </w:p>
      </w:tc>
      <w:tc>
        <w:tcPr>
          <w:tcW w:w="1444" w:type="pct"/>
          <w:shd w:val="clear" w:color="auto" w:fill="auto"/>
          <w:vAlign w:val="center"/>
        </w:tcPr>
        <w:p w14:paraId="33822C99" w14:textId="77777777" w:rsidR="00EB7197" w:rsidRPr="0047515B" w:rsidRDefault="00EB7197" w:rsidP="00EB7197">
          <w:pPr>
            <w:pStyle w:val="Textotabla"/>
            <w:spacing w:after="0" w:line="240" w:lineRule="auto"/>
            <w:jc w:val="center"/>
            <w:rPr>
              <w:b/>
              <w:bCs/>
              <w:sz w:val="18"/>
              <w:szCs w:val="18"/>
            </w:rPr>
          </w:pPr>
          <w:r w:rsidRPr="0047515B">
            <w:rPr>
              <w:b/>
              <w:bCs/>
              <w:sz w:val="18"/>
              <w:szCs w:val="18"/>
            </w:rPr>
            <w:t xml:space="preserve">Página </w:t>
          </w:r>
          <w:r w:rsidRPr="0047515B">
            <w:rPr>
              <w:b/>
              <w:bCs/>
              <w:sz w:val="18"/>
              <w:szCs w:val="18"/>
            </w:rPr>
            <w:fldChar w:fldCharType="begin"/>
          </w:r>
          <w:r w:rsidRPr="0047515B">
            <w:rPr>
              <w:b/>
              <w:bCs/>
              <w:sz w:val="18"/>
              <w:szCs w:val="18"/>
            </w:rPr>
            <w:instrText xml:space="preserve"> PAGE </w:instrText>
          </w:r>
          <w:r w:rsidRPr="0047515B">
            <w:rPr>
              <w:b/>
              <w:bCs/>
              <w:sz w:val="18"/>
              <w:szCs w:val="18"/>
            </w:rPr>
            <w:fldChar w:fldCharType="separate"/>
          </w:r>
          <w:r w:rsidR="002F3492">
            <w:rPr>
              <w:b/>
              <w:bCs/>
              <w:noProof/>
              <w:sz w:val="18"/>
              <w:szCs w:val="18"/>
            </w:rPr>
            <w:t>3</w:t>
          </w:r>
          <w:r w:rsidRPr="0047515B">
            <w:rPr>
              <w:b/>
              <w:bCs/>
              <w:sz w:val="18"/>
              <w:szCs w:val="18"/>
            </w:rPr>
            <w:fldChar w:fldCharType="end"/>
          </w:r>
          <w:r w:rsidRPr="0047515B">
            <w:rPr>
              <w:b/>
              <w:bCs/>
              <w:sz w:val="18"/>
              <w:szCs w:val="18"/>
            </w:rPr>
            <w:t xml:space="preserve"> de </w:t>
          </w:r>
          <w:r w:rsidRPr="0047515B">
            <w:rPr>
              <w:b/>
              <w:bCs/>
              <w:sz w:val="18"/>
              <w:szCs w:val="18"/>
            </w:rPr>
            <w:fldChar w:fldCharType="begin"/>
          </w:r>
          <w:r w:rsidRPr="0047515B">
            <w:rPr>
              <w:b/>
              <w:bCs/>
              <w:sz w:val="18"/>
              <w:szCs w:val="18"/>
            </w:rPr>
            <w:instrText xml:space="preserve"> NUMPAGES </w:instrText>
          </w:r>
          <w:r w:rsidRPr="0047515B">
            <w:rPr>
              <w:b/>
              <w:bCs/>
              <w:sz w:val="18"/>
              <w:szCs w:val="18"/>
            </w:rPr>
            <w:fldChar w:fldCharType="separate"/>
          </w:r>
          <w:r w:rsidR="002F3492">
            <w:rPr>
              <w:b/>
              <w:bCs/>
              <w:noProof/>
              <w:sz w:val="18"/>
              <w:szCs w:val="18"/>
            </w:rPr>
            <w:t>7</w:t>
          </w:r>
          <w:r w:rsidRPr="0047515B">
            <w:rPr>
              <w:b/>
              <w:bCs/>
              <w:sz w:val="18"/>
              <w:szCs w:val="18"/>
            </w:rPr>
            <w:fldChar w:fldCharType="end"/>
          </w:r>
        </w:p>
      </w:tc>
      <w:sdt>
        <w:sdtPr>
          <w:rPr>
            <w:b/>
            <w:bCs/>
            <w:sz w:val="18"/>
            <w:szCs w:val="18"/>
          </w:rPr>
          <w:alias w:val="Asunto"/>
          <w:tag w:val=""/>
          <w:id w:val="-185602975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1360" w:type="pct"/>
              <w:shd w:val="clear" w:color="auto" w:fill="auto"/>
              <w:vAlign w:val="center"/>
            </w:tcPr>
            <w:p w14:paraId="23F5AFB8" w14:textId="15DDE4D0" w:rsidR="00EB7197" w:rsidRPr="0047515B" w:rsidRDefault="002F3492" w:rsidP="00EB7197">
              <w:pPr>
                <w:pStyle w:val="Textotabla"/>
                <w:spacing w:after="0" w:line="240" w:lineRule="auto"/>
                <w:jc w:val="center"/>
                <w:rPr>
                  <w:b/>
                  <w:bCs/>
                  <w:sz w:val="18"/>
                  <w:szCs w:val="18"/>
                </w:rPr>
              </w:pPr>
              <w:r>
                <w:rPr>
                  <w:b/>
                  <w:bCs/>
                  <w:sz w:val="18"/>
                  <w:szCs w:val="18"/>
                  <w:lang w:val="es-ES_tradnl"/>
                </w:rPr>
                <w:t>AF-SMASSA-Informes-SII</w:t>
              </w:r>
            </w:p>
          </w:tc>
        </w:sdtContent>
      </w:sdt>
    </w:tr>
  </w:tbl>
  <w:p w14:paraId="224EEF6E" w14:textId="77777777" w:rsidR="00F35D2A" w:rsidRPr="00EB7197" w:rsidRDefault="00F35D2A" w:rsidP="00EB7197">
    <w:pPr>
      <w:spacing w:before="120" w:after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7D18E" w14:textId="77777777" w:rsidR="0008629B" w:rsidRDefault="0008629B">
      <w:r>
        <w:separator/>
      </w:r>
    </w:p>
    <w:p w14:paraId="400EEFEE" w14:textId="77777777" w:rsidR="0008629B" w:rsidRDefault="0008629B"/>
  </w:footnote>
  <w:footnote w:type="continuationSeparator" w:id="0">
    <w:p w14:paraId="51ADFFF5" w14:textId="77777777" w:rsidR="0008629B" w:rsidRDefault="0008629B">
      <w:r>
        <w:continuationSeparator/>
      </w:r>
    </w:p>
    <w:p w14:paraId="1B412935" w14:textId="77777777" w:rsidR="0008629B" w:rsidRDefault="0008629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A20B8" w14:textId="77777777" w:rsidR="00B41FB0" w:rsidRDefault="00C4110B" w:rsidP="00B41FB0">
    <w:pPr>
      <w:pStyle w:val="Encabezado"/>
      <w:jc w:val="right"/>
    </w:pPr>
    <w:r>
      <w:rPr>
        <w:noProof/>
        <w:lang w:eastAsia="es-ES_tradnl"/>
      </w:rPr>
      <w:drawing>
        <wp:anchor distT="0" distB="0" distL="114300" distR="114300" simplePos="0" relativeHeight="251659264" behindDoc="1" locked="0" layoutInCell="1" allowOverlap="1" wp14:anchorId="094CE27F" wp14:editId="6599CD83">
          <wp:simplePos x="0" y="0"/>
          <wp:positionH relativeFrom="column">
            <wp:posOffset>-417195</wp:posOffset>
          </wp:positionH>
          <wp:positionV relativeFrom="paragraph">
            <wp:posOffset>161925</wp:posOffset>
          </wp:positionV>
          <wp:extent cx="1255395" cy="356863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5395" cy="3568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C0BD3" w14:textId="77777777" w:rsidR="00216AD0" w:rsidRDefault="00937991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60288" behindDoc="1" locked="0" layoutInCell="1" allowOverlap="1" wp14:anchorId="586E19B0" wp14:editId="12DC494F">
          <wp:simplePos x="0" y="0"/>
          <wp:positionH relativeFrom="column">
            <wp:posOffset>-899160</wp:posOffset>
          </wp:positionH>
          <wp:positionV relativeFrom="paragraph">
            <wp:posOffset>-456565</wp:posOffset>
          </wp:positionV>
          <wp:extent cx="7558405" cy="10691495"/>
          <wp:effectExtent l="0" t="0" r="10795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era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716"/>
    <w:multiLevelType w:val="hybridMultilevel"/>
    <w:tmpl w:val="3F249E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D4CF1"/>
    <w:multiLevelType w:val="multilevel"/>
    <w:tmpl w:val="9E98BE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7F97918"/>
    <w:multiLevelType w:val="hybridMultilevel"/>
    <w:tmpl w:val="C3ECA5C8"/>
    <w:lvl w:ilvl="0" w:tplc="FA04F8EE">
      <w:start w:val="1"/>
      <w:numFmt w:val="bullet"/>
      <w:pStyle w:val="Lista2-Balas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3">
    <w:nsid w:val="0D384BAA"/>
    <w:multiLevelType w:val="hybridMultilevel"/>
    <w:tmpl w:val="D8582F24"/>
    <w:lvl w:ilvl="0" w:tplc="4B4E86B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D2273"/>
    <w:multiLevelType w:val="hybridMultilevel"/>
    <w:tmpl w:val="A1E0B4E8"/>
    <w:lvl w:ilvl="0" w:tplc="F2CAA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FF0000"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80DD6"/>
    <w:multiLevelType w:val="hybridMultilevel"/>
    <w:tmpl w:val="E39C5B64"/>
    <w:lvl w:ilvl="0" w:tplc="F2CAAF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color w:val="FF0000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3048EA"/>
    <w:multiLevelType w:val="hybridMultilevel"/>
    <w:tmpl w:val="2E606390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4B2E9B"/>
    <w:multiLevelType w:val="hybridMultilevel"/>
    <w:tmpl w:val="38EC4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2381F"/>
    <w:multiLevelType w:val="hybridMultilevel"/>
    <w:tmpl w:val="B3F20210"/>
    <w:lvl w:ilvl="0" w:tplc="8AF6933A">
      <w:start w:val="1"/>
      <w:numFmt w:val="lowerLetter"/>
      <w:lvlText w:val="%1)"/>
      <w:lvlJc w:val="left"/>
      <w:pPr>
        <w:ind w:left="1464" w:hanging="360"/>
      </w:pPr>
      <w:rPr>
        <w:rFonts w:hint="default"/>
      </w:rPr>
    </w:lvl>
    <w:lvl w:ilvl="1" w:tplc="5D6A0466">
      <w:start w:val="1"/>
      <w:numFmt w:val="lowerLetter"/>
      <w:lvlText w:val="(%2)"/>
      <w:lvlJc w:val="left"/>
      <w:pPr>
        <w:tabs>
          <w:tab w:val="num" w:pos="2184"/>
        </w:tabs>
        <w:ind w:left="2184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904" w:hanging="180"/>
      </w:pPr>
    </w:lvl>
    <w:lvl w:ilvl="3" w:tplc="0C0A000F" w:tentative="1">
      <w:start w:val="1"/>
      <w:numFmt w:val="decimal"/>
      <w:lvlText w:val="%4."/>
      <w:lvlJc w:val="left"/>
      <w:pPr>
        <w:ind w:left="3624" w:hanging="360"/>
      </w:pPr>
    </w:lvl>
    <w:lvl w:ilvl="4" w:tplc="0C0A0019" w:tentative="1">
      <w:start w:val="1"/>
      <w:numFmt w:val="lowerLetter"/>
      <w:lvlText w:val="%5."/>
      <w:lvlJc w:val="left"/>
      <w:pPr>
        <w:ind w:left="4344" w:hanging="360"/>
      </w:pPr>
    </w:lvl>
    <w:lvl w:ilvl="5" w:tplc="0C0A001B" w:tentative="1">
      <w:start w:val="1"/>
      <w:numFmt w:val="lowerRoman"/>
      <w:lvlText w:val="%6."/>
      <w:lvlJc w:val="right"/>
      <w:pPr>
        <w:ind w:left="5064" w:hanging="180"/>
      </w:pPr>
    </w:lvl>
    <w:lvl w:ilvl="6" w:tplc="0C0A000F" w:tentative="1">
      <w:start w:val="1"/>
      <w:numFmt w:val="decimal"/>
      <w:lvlText w:val="%7."/>
      <w:lvlJc w:val="left"/>
      <w:pPr>
        <w:ind w:left="5784" w:hanging="360"/>
      </w:pPr>
    </w:lvl>
    <w:lvl w:ilvl="7" w:tplc="0C0A0019" w:tentative="1">
      <w:start w:val="1"/>
      <w:numFmt w:val="lowerLetter"/>
      <w:lvlText w:val="%8."/>
      <w:lvlJc w:val="left"/>
      <w:pPr>
        <w:ind w:left="6504" w:hanging="360"/>
      </w:pPr>
    </w:lvl>
    <w:lvl w:ilvl="8" w:tplc="0C0A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9">
    <w:nsid w:val="2E761B96"/>
    <w:multiLevelType w:val="hybridMultilevel"/>
    <w:tmpl w:val="43EABF16"/>
    <w:lvl w:ilvl="0" w:tplc="FDA434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1434E2"/>
    <w:multiLevelType w:val="hybridMultilevel"/>
    <w:tmpl w:val="19A05C0E"/>
    <w:lvl w:ilvl="0" w:tplc="A96898C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50A91"/>
    <w:multiLevelType w:val="hybridMultilevel"/>
    <w:tmpl w:val="90C08628"/>
    <w:lvl w:ilvl="0" w:tplc="BA0CDC8A">
      <w:start w:val="1"/>
      <w:numFmt w:val="bullet"/>
      <w:pStyle w:val="VietasNi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CBB2A">
      <w:start w:val="1"/>
      <w:numFmt w:val="bullet"/>
      <w:pStyle w:val="VietasNi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565C82">
      <w:start w:val="1"/>
      <w:numFmt w:val="bullet"/>
      <w:pStyle w:val="VietasNi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6199F"/>
    <w:multiLevelType w:val="hybridMultilevel"/>
    <w:tmpl w:val="4DB8E372"/>
    <w:lvl w:ilvl="0" w:tplc="F2CAA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FF0000"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53254"/>
    <w:multiLevelType w:val="multilevel"/>
    <w:tmpl w:val="0C0A001F"/>
    <w:styleLink w:val="Numerac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>
    <w:nsid w:val="6FCB03FA"/>
    <w:multiLevelType w:val="hybridMultilevel"/>
    <w:tmpl w:val="1E669D20"/>
    <w:lvl w:ilvl="0" w:tplc="E9EECE9E">
      <w:start w:val="1"/>
      <w:numFmt w:val="decimal"/>
      <w:pStyle w:val="Lista1-numerada"/>
      <w:lvlText w:val="%1."/>
      <w:lvlJc w:val="left"/>
      <w:pPr>
        <w:tabs>
          <w:tab w:val="num" w:pos="567"/>
        </w:tabs>
        <w:ind w:left="851" w:hanging="284"/>
      </w:pPr>
      <w:rPr>
        <w:rFonts w:ascii="Verdana" w:hAnsi="Verdana" w:hint="default"/>
        <w:b/>
        <w:i w:val="0"/>
        <w:color w:val="000000"/>
        <w:sz w:val="20"/>
        <w:szCs w:val="20"/>
      </w:rPr>
    </w:lvl>
    <w:lvl w:ilvl="1" w:tplc="FF3C58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285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603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A46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EEF8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E8F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C6A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CED8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5E4865"/>
    <w:multiLevelType w:val="hybridMultilevel"/>
    <w:tmpl w:val="5C8030F6"/>
    <w:lvl w:ilvl="0" w:tplc="F2CAAF82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/>
        <w:i w:val="0"/>
        <w:color w:val="FF0000"/>
        <w:sz w:val="20"/>
        <w:szCs w:val="20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CA28D790">
      <w:numFmt w:val="bullet"/>
      <w:lvlText w:val="•"/>
      <w:lvlJc w:val="left"/>
      <w:pPr>
        <w:ind w:left="5734" w:hanging="705"/>
      </w:pPr>
      <w:rPr>
        <w:rFonts w:ascii="HelveticaNeueLT Std" w:eastAsia="Times New Roman" w:hAnsi="HelveticaNeueLT Std" w:cs="Times New Roman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7D173348"/>
    <w:multiLevelType w:val="hybridMultilevel"/>
    <w:tmpl w:val="1424176E"/>
    <w:lvl w:ilvl="0" w:tplc="CCCE967A">
      <w:start w:val="7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eastAsia="Wingdings" w:hAnsi="Symbol" w:cs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5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2"/>
  </w:num>
  <w:num w:numId="10">
    <w:abstractNumId w:val="4"/>
  </w:num>
  <w:num w:numId="11">
    <w:abstractNumId w:val="9"/>
  </w:num>
  <w:num w:numId="12">
    <w:abstractNumId w:val="16"/>
  </w:num>
  <w:num w:numId="13">
    <w:abstractNumId w:val="3"/>
  </w:num>
  <w:num w:numId="14">
    <w:abstractNumId w:val="8"/>
  </w:num>
  <w:num w:numId="15">
    <w:abstractNumId w:val="10"/>
  </w:num>
  <w:num w:numId="16">
    <w:abstractNumId w:val="11"/>
  </w:num>
  <w:num w:numId="17">
    <w:abstractNumId w:val="7"/>
  </w:num>
  <w:num w:numId="18">
    <w:abstractNumId w:val="15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9C"/>
    <w:rsid w:val="00002EAF"/>
    <w:rsid w:val="00004149"/>
    <w:rsid w:val="00011F06"/>
    <w:rsid w:val="00012413"/>
    <w:rsid w:val="00013619"/>
    <w:rsid w:val="00023875"/>
    <w:rsid w:val="00025C98"/>
    <w:rsid w:val="00032301"/>
    <w:rsid w:val="000435CE"/>
    <w:rsid w:val="000515BF"/>
    <w:rsid w:val="00054936"/>
    <w:rsid w:val="000601D6"/>
    <w:rsid w:val="00062538"/>
    <w:rsid w:val="00063B64"/>
    <w:rsid w:val="0006656B"/>
    <w:rsid w:val="00067AB6"/>
    <w:rsid w:val="000717C5"/>
    <w:rsid w:val="00076284"/>
    <w:rsid w:val="0008465F"/>
    <w:rsid w:val="0008629B"/>
    <w:rsid w:val="00090BD6"/>
    <w:rsid w:val="000A787A"/>
    <w:rsid w:val="000C34DC"/>
    <w:rsid w:val="000C609C"/>
    <w:rsid w:val="000D45B8"/>
    <w:rsid w:val="000D6C35"/>
    <w:rsid w:val="000E18B7"/>
    <w:rsid w:val="000E2A6D"/>
    <w:rsid w:val="000E5333"/>
    <w:rsid w:val="000E77D2"/>
    <w:rsid w:val="000F2D52"/>
    <w:rsid w:val="000F6861"/>
    <w:rsid w:val="001124ED"/>
    <w:rsid w:val="00125DBB"/>
    <w:rsid w:val="00127504"/>
    <w:rsid w:val="0013035A"/>
    <w:rsid w:val="001431B2"/>
    <w:rsid w:val="0014325D"/>
    <w:rsid w:val="0015080A"/>
    <w:rsid w:val="00151575"/>
    <w:rsid w:val="00152088"/>
    <w:rsid w:val="001530D8"/>
    <w:rsid w:val="0016093F"/>
    <w:rsid w:val="001612C1"/>
    <w:rsid w:val="00162B63"/>
    <w:rsid w:val="00164F5E"/>
    <w:rsid w:val="00166FBB"/>
    <w:rsid w:val="00187E90"/>
    <w:rsid w:val="001953BB"/>
    <w:rsid w:val="0019669A"/>
    <w:rsid w:val="001975D0"/>
    <w:rsid w:val="001A4BF3"/>
    <w:rsid w:val="001A7C4B"/>
    <w:rsid w:val="001B094D"/>
    <w:rsid w:val="001B4279"/>
    <w:rsid w:val="001D6ACD"/>
    <w:rsid w:val="001D7339"/>
    <w:rsid w:val="001E22F5"/>
    <w:rsid w:val="001E4947"/>
    <w:rsid w:val="001F0520"/>
    <w:rsid w:val="001F17EA"/>
    <w:rsid w:val="001F3DF0"/>
    <w:rsid w:val="001F54AC"/>
    <w:rsid w:val="00216087"/>
    <w:rsid w:val="00216AD0"/>
    <w:rsid w:val="00220833"/>
    <w:rsid w:val="00225B07"/>
    <w:rsid w:val="0024153B"/>
    <w:rsid w:val="00251D5C"/>
    <w:rsid w:val="00273B0C"/>
    <w:rsid w:val="00273BE5"/>
    <w:rsid w:val="002822A2"/>
    <w:rsid w:val="002A2F5A"/>
    <w:rsid w:val="002A4C28"/>
    <w:rsid w:val="002B3779"/>
    <w:rsid w:val="002B4961"/>
    <w:rsid w:val="002C06D9"/>
    <w:rsid w:val="002C27CB"/>
    <w:rsid w:val="002C5554"/>
    <w:rsid w:val="002D26A5"/>
    <w:rsid w:val="002D519B"/>
    <w:rsid w:val="002D57B6"/>
    <w:rsid w:val="002D700D"/>
    <w:rsid w:val="002F3492"/>
    <w:rsid w:val="002F53D9"/>
    <w:rsid w:val="002F766A"/>
    <w:rsid w:val="002F77A5"/>
    <w:rsid w:val="003063F7"/>
    <w:rsid w:val="00317222"/>
    <w:rsid w:val="00337119"/>
    <w:rsid w:val="003415F6"/>
    <w:rsid w:val="003447BE"/>
    <w:rsid w:val="00350DA7"/>
    <w:rsid w:val="003551BD"/>
    <w:rsid w:val="00355C14"/>
    <w:rsid w:val="00365B64"/>
    <w:rsid w:val="00376B23"/>
    <w:rsid w:val="00391690"/>
    <w:rsid w:val="00394B39"/>
    <w:rsid w:val="00396E2B"/>
    <w:rsid w:val="00397333"/>
    <w:rsid w:val="003B0BC0"/>
    <w:rsid w:val="003C5C02"/>
    <w:rsid w:val="003D41F6"/>
    <w:rsid w:val="003E0C64"/>
    <w:rsid w:val="003F1525"/>
    <w:rsid w:val="003F6CD0"/>
    <w:rsid w:val="0040046A"/>
    <w:rsid w:val="004016E1"/>
    <w:rsid w:val="004029E1"/>
    <w:rsid w:val="00407FEA"/>
    <w:rsid w:val="00412966"/>
    <w:rsid w:val="0042255A"/>
    <w:rsid w:val="00425496"/>
    <w:rsid w:val="0043443D"/>
    <w:rsid w:val="0043495A"/>
    <w:rsid w:val="00440B22"/>
    <w:rsid w:val="004568BA"/>
    <w:rsid w:val="00456C99"/>
    <w:rsid w:val="0047314B"/>
    <w:rsid w:val="0047515B"/>
    <w:rsid w:val="004803D2"/>
    <w:rsid w:val="004808C8"/>
    <w:rsid w:val="004C17AE"/>
    <w:rsid w:val="004D4EB6"/>
    <w:rsid w:val="004E1435"/>
    <w:rsid w:val="004E4CEB"/>
    <w:rsid w:val="004F4348"/>
    <w:rsid w:val="005027DB"/>
    <w:rsid w:val="005078DC"/>
    <w:rsid w:val="00513516"/>
    <w:rsid w:val="005141A6"/>
    <w:rsid w:val="00516AEC"/>
    <w:rsid w:val="00533C4D"/>
    <w:rsid w:val="005358C2"/>
    <w:rsid w:val="005546CE"/>
    <w:rsid w:val="00560A0C"/>
    <w:rsid w:val="00562D5C"/>
    <w:rsid w:val="00564E49"/>
    <w:rsid w:val="005729DA"/>
    <w:rsid w:val="00583A37"/>
    <w:rsid w:val="0058652C"/>
    <w:rsid w:val="005870EF"/>
    <w:rsid w:val="0058737A"/>
    <w:rsid w:val="005B1062"/>
    <w:rsid w:val="005B6F86"/>
    <w:rsid w:val="005B7052"/>
    <w:rsid w:val="005B7DF7"/>
    <w:rsid w:val="005C2CEA"/>
    <w:rsid w:val="005C682D"/>
    <w:rsid w:val="005C7ED1"/>
    <w:rsid w:val="005D7535"/>
    <w:rsid w:val="005F2E5F"/>
    <w:rsid w:val="005F38F8"/>
    <w:rsid w:val="005F5444"/>
    <w:rsid w:val="00607DA0"/>
    <w:rsid w:val="0061431B"/>
    <w:rsid w:val="006169F7"/>
    <w:rsid w:val="006200BB"/>
    <w:rsid w:val="00621CA9"/>
    <w:rsid w:val="00624A7D"/>
    <w:rsid w:val="00631429"/>
    <w:rsid w:val="00631CEB"/>
    <w:rsid w:val="00631D76"/>
    <w:rsid w:val="006320D9"/>
    <w:rsid w:val="00635BBD"/>
    <w:rsid w:val="00640085"/>
    <w:rsid w:val="00641733"/>
    <w:rsid w:val="006463A2"/>
    <w:rsid w:val="006551E5"/>
    <w:rsid w:val="00670C43"/>
    <w:rsid w:val="00671F3E"/>
    <w:rsid w:val="00673448"/>
    <w:rsid w:val="0067727B"/>
    <w:rsid w:val="00683E00"/>
    <w:rsid w:val="006932CA"/>
    <w:rsid w:val="006A3CDA"/>
    <w:rsid w:val="006B0A7B"/>
    <w:rsid w:val="006B2304"/>
    <w:rsid w:val="006B3C2E"/>
    <w:rsid w:val="006C58BC"/>
    <w:rsid w:val="006C7AA5"/>
    <w:rsid w:val="006D79B8"/>
    <w:rsid w:val="006E5E85"/>
    <w:rsid w:val="006E6FE0"/>
    <w:rsid w:val="006F60E8"/>
    <w:rsid w:val="00707AA9"/>
    <w:rsid w:val="00732A7B"/>
    <w:rsid w:val="0073343F"/>
    <w:rsid w:val="00734281"/>
    <w:rsid w:val="00742650"/>
    <w:rsid w:val="00742964"/>
    <w:rsid w:val="00743372"/>
    <w:rsid w:val="00753F87"/>
    <w:rsid w:val="007561F6"/>
    <w:rsid w:val="007642A9"/>
    <w:rsid w:val="00773D89"/>
    <w:rsid w:val="00776C6A"/>
    <w:rsid w:val="007A2825"/>
    <w:rsid w:val="007B7BDA"/>
    <w:rsid w:val="007D78A7"/>
    <w:rsid w:val="007E0693"/>
    <w:rsid w:val="007F28A6"/>
    <w:rsid w:val="0080003E"/>
    <w:rsid w:val="008021FC"/>
    <w:rsid w:val="00804C00"/>
    <w:rsid w:val="00807486"/>
    <w:rsid w:val="00822583"/>
    <w:rsid w:val="008226B4"/>
    <w:rsid w:val="00824B67"/>
    <w:rsid w:val="00824F7B"/>
    <w:rsid w:val="00841C7D"/>
    <w:rsid w:val="00852A1D"/>
    <w:rsid w:val="00856779"/>
    <w:rsid w:val="00860A56"/>
    <w:rsid w:val="00861AAA"/>
    <w:rsid w:val="00866352"/>
    <w:rsid w:val="00872364"/>
    <w:rsid w:val="00877B55"/>
    <w:rsid w:val="00882E04"/>
    <w:rsid w:val="00886206"/>
    <w:rsid w:val="00890883"/>
    <w:rsid w:val="00891C03"/>
    <w:rsid w:val="00894243"/>
    <w:rsid w:val="00896DAB"/>
    <w:rsid w:val="008A2C61"/>
    <w:rsid w:val="008B7FFC"/>
    <w:rsid w:val="008C55CF"/>
    <w:rsid w:val="008D19D6"/>
    <w:rsid w:val="008D1C8E"/>
    <w:rsid w:val="008E0D5F"/>
    <w:rsid w:val="008E3543"/>
    <w:rsid w:val="008F06DB"/>
    <w:rsid w:val="008F35F3"/>
    <w:rsid w:val="008F39BE"/>
    <w:rsid w:val="008F4632"/>
    <w:rsid w:val="008F4A0B"/>
    <w:rsid w:val="008F4AE9"/>
    <w:rsid w:val="009054FA"/>
    <w:rsid w:val="00907AFC"/>
    <w:rsid w:val="00907F64"/>
    <w:rsid w:val="00913DDF"/>
    <w:rsid w:val="0091471D"/>
    <w:rsid w:val="00925D53"/>
    <w:rsid w:val="00925D69"/>
    <w:rsid w:val="0093077F"/>
    <w:rsid w:val="00931A3E"/>
    <w:rsid w:val="009350BA"/>
    <w:rsid w:val="00937991"/>
    <w:rsid w:val="009407FB"/>
    <w:rsid w:val="00943D09"/>
    <w:rsid w:val="00946215"/>
    <w:rsid w:val="00952246"/>
    <w:rsid w:val="009548BD"/>
    <w:rsid w:val="00961A52"/>
    <w:rsid w:val="00965297"/>
    <w:rsid w:val="00971D8B"/>
    <w:rsid w:val="00973A38"/>
    <w:rsid w:val="0097655A"/>
    <w:rsid w:val="009800B4"/>
    <w:rsid w:val="00983EF5"/>
    <w:rsid w:val="009910D9"/>
    <w:rsid w:val="00992457"/>
    <w:rsid w:val="00992686"/>
    <w:rsid w:val="00996C4C"/>
    <w:rsid w:val="009A3672"/>
    <w:rsid w:val="009A5AEC"/>
    <w:rsid w:val="009A7F9E"/>
    <w:rsid w:val="009B1C76"/>
    <w:rsid w:val="009B58D0"/>
    <w:rsid w:val="009B7AB4"/>
    <w:rsid w:val="009C16DE"/>
    <w:rsid w:val="009C2C23"/>
    <w:rsid w:val="009D429F"/>
    <w:rsid w:val="00A03A50"/>
    <w:rsid w:val="00A04128"/>
    <w:rsid w:val="00A1264F"/>
    <w:rsid w:val="00A2202D"/>
    <w:rsid w:val="00A25882"/>
    <w:rsid w:val="00A26496"/>
    <w:rsid w:val="00A31462"/>
    <w:rsid w:val="00A32B20"/>
    <w:rsid w:val="00A46E45"/>
    <w:rsid w:val="00A51864"/>
    <w:rsid w:val="00A55D2D"/>
    <w:rsid w:val="00A60466"/>
    <w:rsid w:val="00A609FD"/>
    <w:rsid w:val="00A62ECD"/>
    <w:rsid w:val="00A76237"/>
    <w:rsid w:val="00A82641"/>
    <w:rsid w:val="00A9024B"/>
    <w:rsid w:val="00A92848"/>
    <w:rsid w:val="00A9783D"/>
    <w:rsid w:val="00AA08BD"/>
    <w:rsid w:val="00AA2CAA"/>
    <w:rsid w:val="00AA76BD"/>
    <w:rsid w:val="00AB45B4"/>
    <w:rsid w:val="00AC44A0"/>
    <w:rsid w:val="00AC5CF9"/>
    <w:rsid w:val="00AD54DF"/>
    <w:rsid w:val="00AD7CEE"/>
    <w:rsid w:val="00AE28C5"/>
    <w:rsid w:val="00AF109C"/>
    <w:rsid w:val="00AF1187"/>
    <w:rsid w:val="00AF4653"/>
    <w:rsid w:val="00AF4F06"/>
    <w:rsid w:val="00AF5F00"/>
    <w:rsid w:val="00B109CD"/>
    <w:rsid w:val="00B1125D"/>
    <w:rsid w:val="00B11933"/>
    <w:rsid w:val="00B11EE2"/>
    <w:rsid w:val="00B257AF"/>
    <w:rsid w:val="00B373B9"/>
    <w:rsid w:val="00B41FB0"/>
    <w:rsid w:val="00B45A9B"/>
    <w:rsid w:val="00B46128"/>
    <w:rsid w:val="00B46BAA"/>
    <w:rsid w:val="00B53A90"/>
    <w:rsid w:val="00B5659A"/>
    <w:rsid w:val="00B647BE"/>
    <w:rsid w:val="00B7321C"/>
    <w:rsid w:val="00B74ED8"/>
    <w:rsid w:val="00BA0AAF"/>
    <w:rsid w:val="00BA0E13"/>
    <w:rsid w:val="00BA42A0"/>
    <w:rsid w:val="00BA481C"/>
    <w:rsid w:val="00BA5DDB"/>
    <w:rsid w:val="00BA7E16"/>
    <w:rsid w:val="00BB223B"/>
    <w:rsid w:val="00BB4B74"/>
    <w:rsid w:val="00BB767D"/>
    <w:rsid w:val="00BC5A57"/>
    <w:rsid w:val="00BC7536"/>
    <w:rsid w:val="00BD1836"/>
    <w:rsid w:val="00BD6F99"/>
    <w:rsid w:val="00BE7017"/>
    <w:rsid w:val="00BF0DA3"/>
    <w:rsid w:val="00C01C44"/>
    <w:rsid w:val="00C045E6"/>
    <w:rsid w:val="00C0626F"/>
    <w:rsid w:val="00C155A4"/>
    <w:rsid w:val="00C26CED"/>
    <w:rsid w:val="00C33ED3"/>
    <w:rsid w:val="00C35DFC"/>
    <w:rsid w:val="00C37165"/>
    <w:rsid w:val="00C4110B"/>
    <w:rsid w:val="00C434C7"/>
    <w:rsid w:val="00C50A12"/>
    <w:rsid w:val="00C52E0B"/>
    <w:rsid w:val="00C5583D"/>
    <w:rsid w:val="00C5596A"/>
    <w:rsid w:val="00C637AB"/>
    <w:rsid w:val="00C70AEE"/>
    <w:rsid w:val="00C74285"/>
    <w:rsid w:val="00C74FB5"/>
    <w:rsid w:val="00C77D24"/>
    <w:rsid w:val="00C86BA3"/>
    <w:rsid w:val="00C90C33"/>
    <w:rsid w:val="00C91470"/>
    <w:rsid w:val="00C93EBF"/>
    <w:rsid w:val="00CA0B7C"/>
    <w:rsid w:val="00CA42AB"/>
    <w:rsid w:val="00CB1185"/>
    <w:rsid w:val="00CB2B30"/>
    <w:rsid w:val="00CB3C9C"/>
    <w:rsid w:val="00CC07EE"/>
    <w:rsid w:val="00CD0715"/>
    <w:rsid w:val="00CD37C3"/>
    <w:rsid w:val="00CD79D2"/>
    <w:rsid w:val="00CE5B2D"/>
    <w:rsid w:val="00CE78FB"/>
    <w:rsid w:val="00CF112C"/>
    <w:rsid w:val="00CF2895"/>
    <w:rsid w:val="00CF6616"/>
    <w:rsid w:val="00D125D2"/>
    <w:rsid w:val="00D21528"/>
    <w:rsid w:val="00D27589"/>
    <w:rsid w:val="00D27F2F"/>
    <w:rsid w:val="00D540AB"/>
    <w:rsid w:val="00D555A0"/>
    <w:rsid w:val="00D57528"/>
    <w:rsid w:val="00D71FDE"/>
    <w:rsid w:val="00D736D2"/>
    <w:rsid w:val="00D76880"/>
    <w:rsid w:val="00D772CF"/>
    <w:rsid w:val="00D824AA"/>
    <w:rsid w:val="00D86BA5"/>
    <w:rsid w:val="00D9283B"/>
    <w:rsid w:val="00D93BB6"/>
    <w:rsid w:val="00DB1732"/>
    <w:rsid w:val="00DB1C2E"/>
    <w:rsid w:val="00DB396C"/>
    <w:rsid w:val="00DB783E"/>
    <w:rsid w:val="00DC0954"/>
    <w:rsid w:val="00DC712B"/>
    <w:rsid w:val="00DC7BBF"/>
    <w:rsid w:val="00DE7A79"/>
    <w:rsid w:val="00DF6D27"/>
    <w:rsid w:val="00E02065"/>
    <w:rsid w:val="00E0365C"/>
    <w:rsid w:val="00E125A4"/>
    <w:rsid w:val="00E14864"/>
    <w:rsid w:val="00E25DE0"/>
    <w:rsid w:val="00E26091"/>
    <w:rsid w:val="00E304FF"/>
    <w:rsid w:val="00E30830"/>
    <w:rsid w:val="00E31419"/>
    <w:rsid w:val="00E338C2"/>
    <w:rsid w:val="00E33DC3"/>
    <w:rsid w:val="00E45623"/>
    <w:rsid w:val="00E542E3"/>
    <w:rsid w:val="00E70BA3"/>
    <w:rsid w:val="00E81F60"/>
    <w:rsid w:val="00E848E5"/>
    <w:rsid w:val="00E86F76"/>
    <w:rsid w:val="00E876CA"/>
    <w:rsid w:val="00E902B2"/>
    <w:rsid w:val="00E954DE"/>
    <w:rsid w:val="00EA395A"/>
    <w:rsid w:val="00EB3078"/>
    <w:rsid w:val="00EB4E44"/>
    <w:rsid w:val="00EB5C79"/>
    <w:rsid w:val="00EB7197"/>
    <w:rsid w:val="00EB724C"/>
    <w:rsid w:val="00ED4B92"/>
    <w:rsid w:val="00ED5DA1"/>
    <w:rsid w:val="00ED6250"/>
    <w:rsid w:val="00EF350A"/>
    <w:rsid w:val="00EF408E"/>
    <w:rsid w:val="00EF5081"/>
    <w:rsid w:val="00F06FCE"/>
    <w:rsid w:val="00F11120"/>
    <w:rsid w:val="00F112AC"/>
    <w:rsid w:val="00F13CC6"/>
    <w:rsid w:val="00F14E3F"/>
    <w:rsid w:val="00F15852"/>
    <w:rsid w:val="00F159CD"/>
    <w:rsid w:val="00F206A9"/>
    <w:rsid w:val="00F32740"/>
    <w:rsid w:val="00F33E30"/>
    <w:rsid w:val="00F35D2A"/>
    <w:rsid w:val="00F37C8D"/>
    <w:rsid w:val="00F4170D"/>
    <w:rsid w:val="00F440B1"/>
    <w:rsid w:val="00F4576D"/>
    <w:rsid w:val="00F5730C"/>
    <w:rsid w:val="00F67219"/>
    <w:rsid w:val="00F71362"/>
    <w:rsid w:val="00F76C88"/>
    <w:rsid w:val="00F876AF"/>
    <w:rsid w:val="00F931C9"/>
    <w:rsid w:val="00F96144"/>
    <w:rsid w:val="00F97AA3"/>
    <w:rsid w:val="00FA41F4"/>
    <w:rsid w:val="00FA4386"/>
    <w:rsid w:val="00FA6590"/>
    <w:rsid w:val="00FB0322"/>
    <w:rsid w:val="00FC1709"/>
    <w:rsid w:val="00FC2488"/>
    <w:rsid w:val="00FC3311"/>
    <w:rsid w:val="00FD5C35"/>
    <w:rsid w:val="00FF3BE8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5C20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35D2A"/>
    <w:pPr>
      <w:spacing w:before="240" w:after="240" w:line="360" w:lineRule="auto"/>
      <w:jc w:val="both"/>
    </w:pPr>
    <w:rPr>
      <w:rFonts w:ascii="Arial" w:hAnsi="Arial"/>
      <w:sz w:val="22"/>
      <w:szCs w:val="24"/>
      <w:lang w:val="es-ES_tradnl"/>
    </w:rPr>
  </w:style>
  <w:style w:type="paragraph" w:styleId="Ttulo1">
    <w:name w:val="heading 1"/>
    <w:basedOn w:val="Normal"/>
    <w:next w:val="Normal"/>
    <w:autoRedefine/>
    <w:qFormat/>
    <w:rsid w:val="00F35D2A"/>
    <w:pPr>
      <w:keepNext/>
      <w:numPr>
        <w:numId w:val="2"/>
      </w:numPr>
      <w:shd w:val="clear" w:color="auto" w:fill="E6E6E6"/>
      <w:spacing w:before="720" w:after="360" w:line="240" w:lineRule="auto"/>
      <w:ind w:left="431" w:hanging="431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autoRedefine/>
    <w:qFormat/>
    <w:rsid w:val="00F35D2A"/>
    <w:pPr>
      <w:keepNext/>
      <w:numPr>
        <w:ilvl w:val="1"/>
        <w:numId w:val="2"/>
      </w:numPr>
      <w:spacing w:before="600" w:line="240" w:lineRule="auto"/>
      <w:ind w:left="578" w:hanging="578"/>
      <w:outlineLvl w:val="1"/>
    </w:pPr>
    <w:rPr>
      <w:rFonts w:cs="Arial"/>
      <w:b/>
      <w:bCs/>
      <w:iCs/>
      <w:sz w:val="24"/>
      <w:szCs w:val="28"/>
      <w:lang w:val="es-ES"/>
    </w:rPr>
  </w:style>
  <w:style w:type="paragraph" w:styleId="Ttulo3">
    <w:name w:val="heading 3"/>
    <w:basedOn w:val="Normal"/>
    <w:next w:val="Normal"/>
    <w:qFormat/>
    <w:rsid w:val="00F35D2A"/>
    <w:pPr>
      <w:keepNext/>
      <w:numPr>
        <w:ilvl w:val="2"/>
        <w:numId w:val="2"/>
      </w:numPr>
      <w:spacing w:before="360" w:line="240" w:lineRule="auto"/>
      <w:jc w:val="left"/>
      <w:outlineLvl w:val="2"/>
    </w:pPr>
    <w:rPr>
      <w:rFonts w:cs="Arial"/>
      <w:b/>
      <w:bCs/>
      <w:i/>
      <w:szCs w:val="26"/>
      <w:lang w:val="es-ES"/>
    </w:rPr>
  </w:style>
  <w:style w:type="paragraph" w:styleId="Ttulo4">
    <w:name w:val="heading 4"/>
    <w:basedOn w:val="Normal"/>
    <w:next w:val="Normal"/>
    <w:qFormat/>
    <w:rsid w:val="006E5E85"/>
    <w:pPr>
      <w:keepNext/>
      <w:numPr>
        <w:ilvl w:val="3"/>
        <w:numId w:val="2"/>
      </w:numPr>
      <w:spacing w:before="360"/>
      <w:ind w:left="862" w:hanging="862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qFormat/>
    <w:rsid w:val="00E848E5"/>
    <w:pPr>
      <w:numPr>
        <w:ilvl w:val="4"/>
        <w:numId w:val="2"/>
      </w:numPr>
      <w:spacing w:before="480" w:after="60"/>
      <w:ind w:left="1009" w:hanging="1009"/>
      <w:outlineLvl w:val="4"/>
    </w:pPr>
    <w:rPr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FC1709"/>
    <w:pPr>
      <w:numPr>
        <w:ilvl w:val="5"/>
        <w:numId w:val="2"/>
      </w:numPr>
      <w:spacing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rsid w:val="00FC1709"/>
    <w:pPr>
      <w:numPr>
        <w:ilvl w:val="6"/>
        <w:numId w:val="2"/>
      </w:numPr>
      <w:spacing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rsid w:val="00FC1709"/>
    <w:pPr>
      <w:numPr>
        <w:ilvl w:val="7"/>
        <w:numId w:val="2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rsid w:val="00FC1709"/>
    <w:pPr>
      <w:numPr>
        <w:ilvl w:val="8"/>
        <w:numId w:val="2"/>
      </w:numPr>
      <w:spacing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ldocumento">
    <w:name w:val="Título del documento"/>
    <w:basedOn w:val="FechaDocumento"/>
    <w:link w:val="TtulodeldocumentoCar"/>
    <w:autoRedefine/>
    <w:rsid w:val="00DF6D27"/>
    <w:pPr>
      <w:framePr w:hSpace="0" w:wrap="auto" w:vAnchor="margin" w:hAnchor="text" w:xAlign="left" w:yAlign="inline"/>
      <w:spacing w:before="360" w:after="360"/>
    </w:pPr>
    <w:rPr>
      <w:rFonts w:ascii="Arial" w:hAnsi="Arial" w:cs="Arial"/>
      <w:bCs/>
      <w:color w:val="000000"/>
      <w:sz w:val="48"/>
      <w:szCs w:val="20"/>
    </w:rPr>
  </w:style>
  <w:style w:type="paragraph" w:customStyle="1" w:styleId="literal">
    <w:name w:val="literal"/>
    <w:link w:val="literalCar"/>
    <w:rsid w:val="00621CA9"/>
    <w:pPr>
      <w:ind w:left="567" w:right="567"/>
      <w:jc w:val="both"/>
    </w:pPr>
    <w:rPr>
      <w:snapToGrid w:val="0"/>
      <w:color w:val="000000"/>
      <w:sz w:val="24"/>
    </w:rPr>
  </w:style>
  <w:style w:type="paragraph" w:customStyle="1" w:styleId="Cabecerandice">
    <w:name w:val="Cabecera índice"/>
    <w:basedOn w:val="Normal"/>
    <w:next w:val="Normal"/>
    <w:link w:val="CabecerandiceCarCar"/>
    <w:semiHidden/>
    <w:rsid w:val="006C58BC"/>
    <w:pPr>
      <w:shd w:val="clear" w:color="auto" w:fill="CCCCCC"/>
      <w:spacing w:before="0" w:after="720"/>
      <w:jc w:val="center"/>
    </w:pPr>
    <w:rPr>
      <w:rFonts w:ascii="Verdana" w:hAnsi="Verdana"/>
      <w:b/>
      <w:sz w:val="28"/>
      <w:lang w:val="es-ES"/>
    </w:rPr>
  </w:style>
  <w:style w:type="character" w:customStyle="1" w:styleId="piepginaCarCar">
    <w:name w:val="pie página Car Car"/>
    <w:link w:val="piepgina"/>
    <w:rsid w:val="00FC1709"/>
    <w:rPr>
      <w:rFonts w:ascii="Verdana" w:hAnsi="Verdana"/>
      <w:b/>
      <w:bCs/>
      <w:noProof/>
      <w:sz w:val="18"/>
      <w:szCs w:val="24"/>
      <w:lang w:val="es-ES" w:eastAsia="es-ES" w:bidi="ar-SA"/>
    </w:rPr>
  </w:style>
  <w:style w:type="character" w:customStyle="1" w:styleId="CabecerandiceCarCar">
    <w:name w:val="Cabecera índice Car Car"/>
    <w:link w:val="Cabecerandice"/>
    <w:rsid w:val="006C58BC"/>
    <w:rPr>
      <w:rFonts w:ascii="Verdana" w:hAnsi="Verdana"/>
      <w:b/>
      <w:sz w:val="28"/>
      <w:szCs w:val="24"/>
      <w:lang w:val="es-ES" w:eastAsia="es-ES" w:bidi="ar-SA"/>
    </w:rPr>
  </w:style>
  <w:style w:type="paragraph" w:customStyle="1" w:styleId="Titulocontrol">
    <w:name w:val="Titulo control"/>
    <w:basedOn w:val="Normal"/>
    <w:link w:val="TitulocontrolCarCar"/>
    <w:autoRedefine/>
    <w:semiHidden/>
    <w:rsid w:val="002B3779"/>
    <w:pPr>
      <w:spacing w:before="0" w:after="100" w:afterAutospacing="1"/>
      <w:jc w:val="left"/>
    </w:pPr>
    <w:rPr>
      <w:rFonts w:cs="Arial"/>
      <w:b/>
      <w:bCs/>
      <w:color w:val="808080"/>
    </w:rPr>
  </w:style>
  <w:style w:type="table" w:styleId="Tablaconcuadrcula">
    <w:name w:val="Table Grid"/>
    <w:basedOn w:val="Tablaconcuadrcula8"/>
    <w:semiHidden/>
    <w:rsid w:val="00800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Col">
      <w:rPr>
        <w:rFonts w:ascii="System" w:hAnsi="System"/>
        <w:b w:val="0"/>
        <w:bCs/>
        <w:i w:val="0"/>
        <w:color w:val="auto"/>
        <w:sz w:val="22"/>
        <w:szCs w:val="22"/>
      </w:rPr>
      <w:tblPr>
        <w:jc w:val="center"/>
      </w:tblPr>
      <w:trPr>
        <w:jc w:val="center"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ulocontrolCarCar">
    <w:name w:val="Titulo control Car Car"/>
    <w:link w:val="Titulocontrol"/>
    <w:semiHidden/>
    <w:rsid w:val="002B3779"/>
    <w:rPr>
      <w:rFonts w:ascii="Arial" w:hAnsi="Arial" w:cs="Arial"/>
      <w:b/>
      <w:bCs/>
      <w:color w:val="808080"/>
      <w:szCs w:val="24"/>
      <w:lang w:val="es-ES_tradnl"/>
    </w:rPr>
  </w:style>
  <w:style w:type="paragraph" w:customStyle="1" w:styleId="Nombrecliente">
    <w:name w:val="Nombre cliente"/>
    <w:basedOn w:val="Normal"/>
    <w:link w:val="NombreclienteCarCar"/>
    <w:autoRedefine/>
    <w:semiHidden/>
    <w:rsid w:val="008B7FFC"/>
    <w:rPr>
      <w:rFonts w:ascii="Times New Roman" w:hAnsi="Times New Roman"/>
      <w:sz w:val="28"/>
      <w:szCs w:val="20"/>
    </w:rPr>
  </w:style>
  <w:style w:type="paragraph" w:styleId="Mapadeldocumento">
    <w:name w:val="Document Map"/>
    <w:basedOn w:val="Normal"/>
    <w:semiHidden/>
    <w:rsid w:val="00673448"/>
    <w:pPr>
      <w:shd w:val="clear" w:color="auto" w:fill="000080"/>
    </w:pPr>
    <w:rPr>
      <w:rFonts w:ascii="Tahoma" w:hAnsi="Tahoma" w:cs="Tahoma"/>
      <w:szCs w:val="20"/>
    </w:rPr>
  </w:style>
  <w:style w:type="paragraph" w:customStyle="1" w:styleId="Cabeceratabla">
    <w:name w:val="Cabecera tabla"/>
    <w:basedOn w:val="Normal"/>
    <w:rsid w:val="003415F6"/>
    <w:pPr>
      <w:tabs>
        <w:tab w:val="left" w:pos="440"/>
        <w:tab w:val="right" w:leader="dot" w:pos="8494"/>
      </w:tabs>
      <w:spacing w:before="0" w:after="0"/>
      <w:jc w:val="center"/>
    </w:pPr>
    <w:rPr>
      <w:b/>
      <w:caps/>
      <w:szCs w:val="22"/>
      <w:lang w:val="es-ES"/>
    </w:rPr>
  </w:style>
  <w:style w:type="character" w:customStyle="1" w:styleId="NombreclienteCarCar">
    <w:name w:val="Nombre cliente Car Car"/>
    <w:link w:val="Nombrecliente"/>
    <w:rsid w:val="008B7FFC"/>
    <w:rPr>
      <w:sz w:val="28"/>
    </w:rPr>
  </w:style>
  <w:style w:type="numbering" w:customStyle="1" w:styleId="Numeracin">
    <w:name w:val="Numeración"/>
    <w:basedOn w:val="Sinlista"/>
    <w:semiHidden/>
    <w:rsid w:val="00FC1709"/>
    <w:pPr>
      <w:numPr>
        <w:numId w:val="1"/>
      </w:numPr>
    </w:pPr>
  </w:style>
  <w:style w:type="paragraph" w:customStyle="1" w:styleId="piepgina">
    <w:name w:val="pie página"/>
    <w:basedOn w:val="Normal"/>
    <w:link w:val="piepginaCarCar"/>
    <w:autoRedefine/>
    <w:semiHidden/>
    <w:rsid w:val="00FC1709"/>
    <w:pPr>
      <w:spacing w:before="0" w:after="0"/>
      <w:jc w:val="center"/>
    </w:pPr>
    <w:rPr>
      <w:rFonts w:ascii="Verdana" w:hAnsi="Verdana"/>
      <w:b/>
      <w:bCs/>
      <w:noProof/>
      <w:sz w:val="18"/>
      <w:lang w:val="es-ES"/>
    </w:rPr>
  </w:style>
  <w:style w:type="paragraph" w:styleId="TDC1">
    <w:name w:val="toc 1"/>
    <w:basedOn w:val="Normal"/>
    <w:next w:val="Normal"/>
    <w:uiPriority w:val="39"/>
    <w:rsid w:val="00A32B20"/>
    <w:pPr>
      <w:spacing w:before="120" w:after="120"/>
      <w:jc w:val="left"/>
    </w:pPr>
    <w:rPr>
      <w:b/>
      <w:bCs/>
      <w:sz w:val="20"/>
      <w:szCs w:val="20"/>
    </w:rPr>
  </w:style>
  <w:style w:type="paragraph" w:customStyle="1" w:styleId="Textotabla">
    <w:name w:val="Texto tabla"/>
    <w:basedOn w:val="Normal"/>
    <w:rsid w:val="007561F6"/>
    <w:pPr>
      <w:spacing w:before="0"/>
      <w:jc w:val="left"/>
    </w:pPr>
    <w:rPr>
      <w:lang w:val="es-ES"/>
    </w:rPr>
  </w:style>
  <w:style w:type="paragraph" w:styleId="TDC5">
    <w:name w:val="toc 5"/>
    <w:basedOn w:val="Normal"/>
    <w:next w:val="Normal"/>
    <w:autoRedefine/>
    <w:rsid w:val="00004149"/>
    <w:pPr>
      <w:ind w:left="880"/>
    </w:pPr>
  </w:style>
  <w:style w:type="paragraph" w:styleId="TDC6">
    <w:name w:val="toc 6"/>
    <w:basedOn w:val="Normal"/>
    <w:next w:val="Normal"/>
    <w:autoRedefine/>
    <w:rsid w:val="00004149"/>
    <w:pPr>
      <w:ind w:left="1100"/>
    </w:pPr>
  </w:style>
  <w:style w:type="paragraph" w:styleId="TDC7">
    <w:name w:val="toc 7"/>
    <w:basedOn w:val="Normal"/>
    <w:next w:val="Normal"/>
    <w:autoRedefine/>
    <w:rsid w:val="00004149"/>
    <w:pPr>
      <w:ind w:left="1320"/>
    </w:pPr>
  </w:style>
  <w:style w:type="table" w:styleId="Tablaconcuadrcula8">
    <w:name w:val="Table Grid 8"/>
    <w:basedOn w:val="Tablanormal"/>
    <w:semiHidden/>
    <w:rsid w:val="0080003E"/>
    <w:pPr>
      <w:spacing w:before="240" w:after="240" w:line="36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tuloDocumento">
    <w:name w:val="Título Documento"/>
    <w:basedOn w:val="Normal"/>
    <w:autoRedefine/>
    <w:rsid w:val="0097655A"/>
    <w:pPr>
      <w:framePr w:hSpace="141" w:wrap="around" w:vAnchor="text" w:hAnchor="page" w:x="1690" w:y="712"/>
      <w:jc w:val="right"/>
    </w:pPr>
    <w:rPr>
      <w:rFonts w:ascii="AvantGarde Bk BT" w:hAnsi="AvantGarde Bk BT"/>
      <w:b/>
      <w:color w:val="000000"/>
      <w:sz w:val="56"/>
      <w:szCs w:val="56"/>
    </w:rPr>
  </w:style>
  <w:style w:type="paragraph" w:styleId="Piedepgina">
    <w:name w:val="footer"/>
    <w:basedOn w:val="Normal"/>
    <w:semiHidden/>
    <w:rsid w:val="00E25DE0"/>
    <w:pPr>
      <w:tabs>
        <w:tab w:val="center" w:pos="4252"/>
        <w:tab w:val="right" w:pos="8504"/>
      </w:tabs>
    </w:pPr>
  </w:style>
  <w:style w:type="character" w:styleId="Hipervnculo">
    <w:name w:val="Hyperlink"/>
    <w:semiHidden/>
    <w:rsid w:val="001D6ACD"/>
    <w:rPr>
      <w:color w:val="0000FF"/>
      <w:u w:val="single"/>
    </w:rPr>
  </w:style>
  <w:style w:type="paragraph" w:styleId="TDC8">
    <w:name w:val="toc 8"/>
    <w:basedOn w:val="Normal"/>
    <w:next w:val="Normal"/>
    <w:autoRedefine/>
    <w:rsid w:val="00004149"/>
    <w:pPr>
      <w:ind w:left="1540"/>
    </w:pPr>
  </w:style>
  <w:style w:type="paragraph" w:styleId="TDC3">
    <w:name w:val="toc 3"/>
    <w:basedOn w:val="Normal"/>
    <w:next w:val="Normal"/>
    <w:autoRedefine/>
    <w:uiPriority w:val="39"/>
    <w:rsid w:val="00A32B2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A32B20"/>
    <w:pPr>
      <w:spacing w:before="0" w:after="0"/>
      <w:ind w:left="660"/>
      <w:jc w:val="left"/>
    </w:pPr>
    <w:rPr>
      <w:i/>
      <w:sz w:val="18"/>
      <w:szCs w:val="18"/>
    </w:rPr>
  </w:style>
  <w:style w:type="paragraph" w:styleId="TDC9">
    <w:name w:val="toc 9"/>
    <w:basedOn w:val="Normal"/>
    <w:next w:val="Normal"/>
    <w:autoRedefine/>
    <w:rsid w:val="00004149"/>
    <w:pPr>
      <w:ind w:left="1760"/>
    </w:pPr>
  </w:style>
  <w:style w:type="table" w:styleId="Tablaconcuadrcula5">
    <w:name w:val="Table Grid 5"/>
    <w:basedOn w:val="Tablanormal"/>
    <w:semiHidden/>
    <w:rsid w:val="00BB767D"/>
    <w:pPr>
      <w:spacing w:before="240" w:after="24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NOTAS">
    <w:name w:val="NOTAS"/>
    <w:basedOn w:val="Normal"/>
    <w:rsid w:val="00AF4F06"/>
    <w:rPr>
      <w:rFonts w:ascii="Verdana" w:hAnsi="Verdana"/>
      <w:i/>
      <w:color w:val="FF0000"/>
      <w:sz w:val="18"/>
      <w:szCs w:val="18"/>
    </w:rPr>
  </w:style>
  <w:style w:type="character" w:customStyle="1" w:styleId="Ing-TtulodeldocumentoCarCar">
    <w:name w:val="Ing-Título del documento Car Car"/>
    <w:basedOn w:val="Fuentedeprrafopredeter"/>
    <w:semiHidden/>
    <w:rsid w:val="00C86BA3"/>
    <w:rPr>
      <w:rFonts w:ascii="Verdana" w:hAnsi="Verdana" w:cs="Arial"/>
      <w:b/>
      <w:color w:val="000000"/>
      <w:sz w:val="32"/>
      <w:szCs w:val="48"/>
      <w:lang w:val="es-ES" w:eastAsia="es-ES" w:bidi="ar-SA"/>
    </w:rPr>
  </w:style>
  <w:style w:type="table" w:styleId="Tablabsica2">
    <w:name w:val="Table Simple 2"/>
    <w:basedOn w:val="Tablanormal"/>
    <w:rsid w:val="004C17AE"/>
    <w:pPr>
      <w:spacing w:before="240" w:after="240"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Textoclusula">
    <w:name w:val="Texto cláusula"/>
    <w:basedOn w:val="Normal"/>
    <w:link w:val="TextoclusulaCar"/>
    <w:semiHidden/>
    <w:rsid w:val="00C155A4"/>
    <w:rPr>
      <w:rFonts w:ascii="Verdana" w:hAnsi="Verdan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A32B20"/>
    <w:pPr>
      <w:spacing w:before="0" w:after="0"/>
      <w:ind w:left="220"/>
      <w:jc w:val="left"/>
    </w:pPr>
    <w:rPr>
      <w:sz w:val="20"/>
      <w:szCs w:val="20"/>
    </w:rPr>
  </w:style>
  <w:style w:type="paragraph" w:customStyle="1" w:styleId="PiedePgina0">
    <w:name w:val="Pie de Página"/>
    <w:basedOn w:val="Normal"/>
    <w:semiHidden/>
    <w:rsid w:val="00273BE5"/>
    <w:pPr>
      <w:spacing w:before="0" w:after="0"/>
      <w:jc w:val="center"/>
    </w:pPr>
    <w:rPr>
      <w:sz w:val="18"/>
    </w:rPr>
  </w:style>
  <w:style w:type="character" w:customStyle="1" w:styleId="TextoclusulaCar">
    <w:name w:val="Texto cláusula Car"/>
    <w:basedOn w:val="Fuentedeprrafopredeter"/>
    <w:link w:val="Textoclusula"/>
    <w:semiHidden/>
    <w:rsid w:val="00C155A4"/>
    <w:rPr>
      <w:rFonts w:ascii="Verdana" w:hAnsi="Verdana"/>
      <w:sz w:val="16"/>
      <w:szCs w:val="16"/>
      <w:lang w:val="es-ES_tradnl"/>
    </w:rPr>
  </w:style>
  <w:style w:type="paragraph" w:styleId="Textonotapie">
    <w:name w:val="footnote text"/>
    <w:basedOn w:val="Normal"/>
    <w:link w:val="TextonotapieCar"/>
    <w:rsid w:val="00ED5DA1"/>
    <w:rPr>
      <w:szCs w:val="20"/>
    </w:rPr>
  </w:style>
  <w:style w:type="character" w:customStyle="1" w:styleId="TextonotapieCar">
    <w:name w:val="Texto nota pie Car"/>
    <w:basedOn w:val="Fuentedeprrafopredeter"/>
    <w:link w:val="Textonotapie"/>
    <w:rsid w:val="00ED5DA1"/>
    <w:rPr>
      <w:rFonts w:ascii="HelveticaNeueLT Std" w:hAnsi="HelveticaNeueLT Std"/>
      <w:lang w:val="es-ES_tradnl"/>
    </w:rPr>
  </w:style>
  <w:style w:type="character" w:styleId="Refdenotaalpie">
    <w:name w:val="footnote reference"/>
    <w:basedOn w:val="Fuentedeprrafopredeter"/>
    <w:rsid w:val="00ED5DA1"/>
    <w:rPr>
      <w:vertAlign w:val="superscript"/>
    </w:rPr>
  </w:style>
  <w:style w:type="paragraph" w:styleId="Textodeglobo">
    <w:name w:val="Balloon Text"/>
    <w:basedOn w:val="Normal"/>
    <w:link w:val="TextodegloboCar"/>
    <w:rsid w:val="00BD18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1836"/>
    <w:rPr>
      <w:rFonts w:ascii="Tahoma" w:hAnsi="Tahoma" w:cs="Tahoma"/>
      <w:sz w:val="16"/>
      <w:szCs w:val="16"/>
      <w:lang w:val="es-ES_tradnl"/>
    </w:rPr>
  </w:style>
  <w:style w:type="paragraph" w:customStyle="1" w:styleId="FechaDocumento">
    <w:name w:val="Fecha Documento"/>
    <w:basedOn w:val="Normal"/>
    <w:link w:val="FechaDocumentoCar"/>
    <w:autoRedefine/>
    <w:rsid w:val="003415F6"/>
    <w:pPr>
      <w:framePr w:hSpace="141" w:wrap="around" w:vAnchor="text" w:hAnchor="page" w:x="1690" w:y="712"/>
      <w:jc w:val="right"/>
    </w:pPr>
    <w:rPr>
      <w:rFonts w:ascii="HelveticaNeueLT Std Thin Ext Ob" w:hAnsi="HelveticaNeueLT Std Thin Ext Ob"/>
      <w:noProof/>
      <w:sz w:val="28"/>
    </w:rPr>
  </w:style>
  <w:style w:type="paragraph" w:customStyle="1" w:styleId="Lista1-numerada">
    <w:name w:val="Lista1-numerada"/>
    <w:basedOn w:val="Lista1-Balas"/>
    <w:rsid w:val="0080003E"/>
    <w:pPr>
      <w:numPr>
        <w:numId w:val="3"/>
      </w:numPr>
      <w:tabs>
        <w:tab w:val="left" w:pos="900"/>
      </w:tabs>
      <w:ind w:left="907" w:hanging="340"/>
    </w:pPr>
    <w:rPr>
      <w:szCs w:val="22"/>
    </w:rPr>
  </w:style>
  <w:style w:type="paragraph" w:customStyle="1" w:styleId="Lista2-Texto">
    <w:name w:val="Lista2-Texto"/>
    <w:basedOn w:val="Normal"/>
    <w:rsid w:val="0097655A"/>
    <w:pPr>
      <w:autoSpaceDE w:val="0"/>
      <w:autoSpaceDN w:val="0"/>
      <w:adjustRightInd w:val="0"/>
      <w:ind w:left="1650"/>
      <w:contextualSpacing/>
    </w:pPr>
    <w:rPr>
      <w:rFonts w:cs="Arial"/>
      <w:color w:val="000000"/>
      <w:szCs w:val="48"/>
      <w:lang w:val="es-ES"/>
    </w:rPr>
  </w:style>
  <w:style w:type="paragraph" w:customStyle="1" w:styleId="Lista1-Balas">
    <w:name w:val="Lista1-Balas"/>
    <w:basedOn w:val="Normal"/>
    <w:rsid w:val="00AF5F00"/>
    <w:pPr>
      <w:autoSpaceDE w:val="0"/>
      <w:autoSpaceDN w:val="0"/>
      <w:adjustRightInd w:val="0"/>
    </w:pPr>
    <w:rPr>
      <w:rFonts w:cs="Arial"/>
      <w:color w:val="000000"/>
      <w:szCs w:val="48"/>
      <w:lang w:val="es-ES"/>
    </w:rPr>
  </w:style>
  <w:style w:type="paragraph" w:customStyle="1" w:styleId="Lista2-Balas">
    <w:name w:val="Lista2-Balas"/>
    <w:basedOn w:val="Lista1-Balas"/>
    <w:rsid w:val="00AF109C"/>
    <w:pPr>
      <w:numPr>
        <w:numId w:val="5"/>
      </w:numPr>
    </w:pPr>
  </w:style>
  <w:style w:type="paragraph" w:styleId="Prrafodelista">
    <w:name w:val="List Paragraph"/>
    <w:basedOn w:val="Normal"/>
    <w:link w:val="PrrafodelistaCar"/>
    <w:uiPriority w:val="34"/>
    <w:rsid w:val="006A3CDA"/>
    <w:pPr>
      <w:ind w:left="720"/>
      <w:contextualSpacing/>
    </w:pPr>
  </w:style>
  <w:style w:type="character" w:styleId="Refdecomentario">
    <w:name w:val="annotation reference"/>
    <w:basedOn w:val="Fuentedeprrafopredeter"/>
    <w:rsid w:val="00E4562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4562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45623"/>
    <w:rPr>
      <w:rFonts w:ascii="Arial" w:hAnsi="Arial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456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45623"/>
    <w:rPr>
      <w:rFonts w:ascii="Arial" w:hAnsi="Arial"/>
      <w:b/>
      <w:bCs/>
      <w:lang w:val="es-ES_tradnl"/>
    </w:rPr>
  </w:style>
  <w:style w:type="character" w:customStyle="1" w:styleId="Hipervnculo1">
    <w:name w:val="Hipervínculo1"/>
    <w:rsid w:val="006320D9"/>
    <w:rPr>
      <w:color w:val="0000FE"/>
      <w:sz w:val="20"/>
      <w:u w:val="single"/>
    </w:rPr>
  </w:style>
  <w:style w:type="paragraph" w:customStyle="1" w:styleId="VietasNivel1">
    <w:name w:val="Viñetas Nivel 1"/>
    <w:basedOn w:val="Normal"/>
    <w:link w:val="VietasNivel1Car"/>
    <w:qFormat/>
    <w:rsid w:val="00DC0954"/>
    <w:pPr>
      <w:numPr>
        <w:numId w:val="16"/>
      </w:numPr>
      <w:spacing w:before="120" w:after="120"/>
      <w:ind w:left="714" w:hanging="357"/>
    </w:pPr>
  </w:style>
  <w:style w:type="paragraph" w:customStyle="1" w:styleId="TituloTabla">
    <w:name w:val="Titulo Tabla"/>
    <w:basedOn w:val="Normal"/>
    <w:link w:val="TituloTablaCar"/>
    <w:qFormat/>
    <w:rsid w:val="00376B23"/>
    <w:pPr>
      <w:spacing w:before="60" w:after="60"/>
      <w:jc w:val="center"/>
    </w:pPr>
    <w:rPr>
      <w:b/>
      <w:color w:val="FFFFFF" w:themeColor="background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320D9"/>
    <w:rPr>
      <w:rFonts w:ascii="Arial" w:hAnsi="Arial"/>
      <w:sz w:val="22"/>
      <w:szCs w:val="24"/>
      <w:lang w:val="es-ES_tradnl"/>
    </w:rPr>
  </w:style>
  <w:style w:type="character" w:customStyle="1" w:styleId="VietasNivel1Car">
    <w:name w:val="Viñetas Nivel 1 Car"/>
    <w:basedOn w:val="PrrafodelistaCar"/>
    <w:link w:val="VietasNivel1"/>
    <w:rsid w:val="00DF6D27"/>
    <w:rPr>
      <w:rFonts w:ascii="Arial" w:hAnsi="Arial"/>
      <w:sz w:val="22"/>
      <w:szCs w:val="24"/>
      <w:lang w:val="es-ES_tradnl"/>
    </w:rPr>
  </w:style>
  <w:style w:type="character" w:customStyle="1" w:styleId="TituloTablaCar">
    <w:name w:val="Titulo Tabla Car"/>
    <w:basedOn w:val="Fuentedeprrafopredeter"/>
    <w:link w:val="TituloTabla"/>
    <w:rsid w:val="00376B23"/>
    <w:rPr>
      <w:rFonts w:ascii="Arial" w:hAnsi="Arial"/>
      <w:b/>
      <w:color w:val="FFFFFF" w:themeColor="background1"/>
      <w:szCs w:val="24"/>
      <w:lang w:val="es-ES_tradnl"/>
    </w:rPr>
  </w:style>
  <w:style w:type="paragraph" w:customStyle="1" w:styleId="CabeceraTabla0">
    <w:name w:val="Cabecera Tabla"/>
    <w:basedOn w:val="literal"/>
    <w:link w:val="CabeceraTablaCar"/>
    <w:qFormat/>
    <w:rsid w:val="00F35D2A"/>
    <w:pPr>
      <w:spacing w:before="60" w:after="60"/>
      <w:ind w:left="0" w:right="0"/>
      <w:jc w:val="center"/>
    </w:pPr>
    <w:rPr>
      <w:rFonts w:ascii="Arial" w:hAnsi="Arial" w:cs="Arial"/>
      <w:b/>
      <w:bCs/>
      <w:color w:val="auto"/>
      <w:sz w:val="20"/>
      <w:szCs w:val="22"/>
    </w:rPr>
  </w:style>
  <w:style w:type="paragraph" w:customStyle="1" w:styleId="TextoTabla0">
    <w:name w:val="Texto Tabla"/>
    <w:basedOn w:val="Normal"/>
    <w:link w:val="TextoTablaCar"/>
    <w:qFormat/>
    <w:rsid w:val="00DC0954"/>
    <w:pPr>
      <w:spacing w:before="60" w:after="60"/>
      <w:jc w:val="right"/>
    </w:pPr>
    <w:rPr>
      <w:rFonts w:cs="Arial"/>
      <w:b/>
      <w:sz w:val="18"/>
      <w:szCs w:val="22"/>
    </w:rPr>
  </w:style>
  <w:style w:type="character" w:customStyle="1" w:styleId="literalCar">
    <w:name w:val="literal Car"/>
    <w:basedOn w:val="Fuentedeprrafopredeter"/>
    <w:link w:val="literal"/>
    <w:rsid w:val="00376B23"/>
    <w:rPr>
      <w:snapToGrid w:val="0"/>
      <w:color w:val="000000"/>
      <w:sz w:val="24"/>
    </w:rPr>
  </w:style>
  <w:style w:type="character" w:customStyle="1" w:styleId="CabeceraTablaCar">
    <w:name w:val="Cabecera Tabla Car"/>
    <w:basedOn w:val="literalCar"/>
    <w:link w:val="CabeceraTabla0"/>
    <w:rsid w:val="00F35D2A"/>
    <w:rPr>
      <w:rFonts w:ascii="Arial" w:hAnsi="Arial" w:cs="Arial"/>
      <w:b/>
      <w:bCs/>
      <w:snapToGrid w:val="0"/>
      <w:color w:val="000000"/>
      <w:sz w:val="24"/>
      <w:szCs w:val="22"/>
    </w:rPr>
  </w:style>
  <w:style w:type="character" w:customStyle="1" w:styleId="TextoTablaCar">
    <w:name w:val="Texto Tabla Car"/>
    <w:basedOn w:val="literalCar"/>
    <w:link w:val="TextoTabla0"/>
    <w:rsid w:val="00DC0954"/>
    <w:rPr>
      <w:rFonts w:ascii="Arial" w:hAnsi="Arial" w:cs="Arial"/>
      <w:b/>
      <w:snapToGrid/>
      <w:color w:val="000000"/>
      <w:sz w:val="18"/>
      <w:szCs w:val="22"/>
      <w:lang w:val="es-ES_tradnl"/>
    </w:rPr>
  </w:style>
  <w:style w:type="paragraph" w:customStyle="1" w:styleId="VietasNivel2">
    <w:name w:val="Viñetas Nivel 2"/>
    <w:basedOn w:val="VietasNivel1"/>
    <w:link w:val="VietasNivel2Car"/>
    <w:qFormat/>
    <w:rsid w:val="00DC0954"/>
    <w:pPr>
      <w:numPr>
        <w:ilvl w:val="1"/>
      </w:numPr>
    </w:pPr>
  </w:style>
  <w:style w:type="character" w:customStyle="1" w:styleId="VietasNivel2Car">
    <w:name w:val="Viñetas Nivel 2 Car"/>
    <w:basedOn w:val="VietasNivel1Car"/>
    <w:link w:val="VietasNivel2"/>
    <w:rsid w:val="00DC0954"/>
    <w:rPr>
      <w:rFonts w:ascii="Arial" w:hAnsi="Arial"/>
      <w:sz w:val="22"/>
      <w:szCs w:val="24"/>
      <w:lang w:val="es-ES_tradnl"/>
    </w:rPr>
  </w:style>
  <w:style w:type="paragraph" w:customStyle="1" w:styleId="TtuloPropuesta">
    <w:name w:val="Título Propuesta"/>
    <w:basedOn w:val="Ttulodeldocumento"/>
    <w:link w:val="TtuloPropuestaCar"/>
    <w:qFormat/>
    <w:rsid w:val="00DF6D27"/>
  </w:style>
  <w:style w:type="paragraph" w:customStyle="1" w:styleId="VietasNivel3">
    <w:name w:val="Viñetas Nivel 3"/>
    <w:basedOn w:val="VietasNivel2"/>
    <w:link w:val="VietasNivel3Car"/>
    <w:qFormat/>
    <w:rsid w:val="00DF6D27"/>
    <w:pPr>
      <w:numPr>
        <w:ilvl w:val="2"/>
      </w:numPr>
    </w:pPr>
  </w:style>
  <w:style w:type="character" w:customStyle="1" w:styleId="FechaDocumentoCar">
    <w:name w:val="Fecha Documento Car"/>
    <w:basedOn w:val="Fuentedeprrafopredeter"/>
    <w:link w:val="FechaDocumento"/>
    <w:rsid w:val="00DF6D27"/>
    <w:rPr>
      <w:rFonts w:ascii="HelveticaNeueLT Std Thin Ext Ob" w:hAnsi="HelveticaNeueLT Std Thin Ext Ob"/>
      <w:noProof/>
      <w:sz w:val="28"/>
      <w:szCs w:val="24"/>
      <w:lang w:val="es-ES_tradnl"/>
    </w:rPr>
  </w:style>
  <w:style w:type="character" w:customStyle="1" w:styleId="TtulodeldocumentoCar">
    <w:name w:val="Título del documento Car"/>
    <w:basedOn w:val="FechaDocumentoCar"/>
    <w:link w:val="Ttulodeldocumento"/>
    <w:rsid w:val="00DF6D27"/>
    <w:rPr>
      <w:rFonts w:ascii="Arial" w:hAnsi="Arial" w:cs="Arial"/>
      <w:bCs/>
      <w:noProof/>
      <w:color w:val="000000"/>
      <w:sz w:val="48"/>
      <w:szCs w:val="24"/>
      <w:lang w:val="es-ES_tradnl"/>
    </w:rPr>
  </w:style>
  <w:style w:type="character" w:customStyle="1" w:styleId="TtuloPropuestaCar">
    <w:name w:val="Título Propuesta Car"/>
    <w:basedOn w:val="TtulodeldocumentoCar"/>
    <w:link w:val="TtuloPropuesta"/>
    <w:rsid w:val="00DF6D27"/>
    <w:rPr>
      <w:rFonts w:ascii="Arial" w:hAnsi="Arial" w:cs="Arial"/>
      <w:bCs/>
      <w:noProof/>
      <w:color w:val="000000"/>
      <w:sz w:val="48"/>
      <w:szCs w:val="24"/>
      <w:lang w:val="es-ES_tradnl"/>
    </w:rPr>
  </w:style>
  <w:style w:type="character" w:customStyle="1" w:styleId="VietasNivel3Car">
    <w:name w:val="Viñetas Nivel 3 Car"/>
    <w:basedOn w:val="VietasNivel2Car"/>
    <w:link w:val="VietasNivel3"/>
    <w:rsid w:val="00DF6D27"/>
    <w:rPr>
      <w:rFonts w:ascii="Arial" w:hAnsi="Arial"/>
      <w:sz w:val="22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9A5AEC"/>
    <w:rPr>
      <w:color w:val="808080"/>
    </w:rPr>
  </w:style>
  <w:style w:type="paragraph" w:styleId="Encabezado">
    <w:name w:val="header"/>
    <w:basedOn w:val="Normal"/>
    <w:link w:val="EncabezadoCar"/>
    <w:unhideWhenUsed/>
    <w:rsid w:val="00B41FB0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B41FB0"/>
    <w:rPr>
      <w:rFonts w:ascii="Arial" w:hAnsi="Arial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ER/Dropbox/Ingenia/2017/SOLUCIONES%20DE%20NEGOCIO/SECURINVOICE%20SII/SMASSA%20CONSULTORI&#769;A/2018/Aplicacio&#769;n%20Informes/AF%20-%20SMASSA%20-%20Aplicacio&#769;n%20Informes%20SII.doc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9222DC18DBBB41AA2E141C3C0C7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C1A65-4AD2-DD42-A720-38CE4B459B17}"/>
      </w:docPartPr>
      <w:docPartBody>
        <w:p w:rsidR="00000000" w:rsidRDefault="0096405A">
          <w:pPr>
            <w:pStyle w:val="D49222DC18DBBB41AA2E141C3C0C7674"/>
          </w:pPr>
          <w:r w:rsidRPr="006C667A">
            <w:rPr>
              <w:rStyle w:val="Textodelmarcadordeposicin"/>
            </w:rPr>
            <w:t>[Título]</w:t>
          </w:r>
        </w:p>
      </w:docPartBody>
    </w:docPart>
    <w:docPart>
      <w:docPartPr>
        <w:name w:val="52929B3913CBA74DA53858D4C7EBB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D6BC1-1C28-874B-A77A-1BF346D804A5}"/>
      </w:docPartPr>
      <w:docPartBody>
        <w:p w:rsidR="00000000" w:rsidRDefault="0096405A">
          <w:pPr>
            <w:pStyle w:val="52929B3913CBA74DA53858D4C7EBB6C7"/>
          </w:pPr>
          <w:r w:rsidRPr="006C667A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NeueLT Std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stem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vantGarde Bk B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NeueLT Std Thin Ext Ob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5A"/>
    <w:rsid w:val="0096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49222DC18DBBB41AA2E141C3C0C7674">
    <w:name w:val="D49222DC18DBBB41AA2E141C3C0C7674"/>
  </w:style>
  <w:style w:type="paragraph" w:customStyle="1" w:styleId="52929B3913CBA74DA53858D4C7EBB6C7">
    <w:name w:val="52929B3913CBA74DA53858D4C7EBB6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62EDA5-2C44-B24D-A0BA-268291C5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- SMASSA - Aplicación Informes SII.docx.dotx</Template>
  <TotalTime>43</TotalTime>
  <Pages>7</Pages>
  <Words>586</Words>
  <Characters>3974</Characters>
  <Application>Microsoft Macintosh Word</Application>
  <DocSecurity>0</DocSecurity>
  <Lines>152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TITULO DEL DOCUMENTO &gt;</vt:lpstr>
    </vt:vector>
  </TitlesOfParts>
  <Manager/>
  <Company>Ingenia</Company>
  <LinksUpToDate>false</LinksUpToDate>
  <CharactersWithSpaces>4447</CharactersWithSpaces>
  <SharedDoc>false</SharedDoc>
  <HyperlinkBase/>
  <HLinks>
    <vt:vector size="18" baseType="variant">
      <vt:variant>
        <vt:i4>983078</vt:i4>
      </vt:variant>
      <vt:variant>
        <vt:i4>71</vt:i4>
      </vt:variant>
      <vt:variant>
        <vt:i4>0</vt:i4>
      </vt:variant>
      <vt:variant>
        <vt:i4>5</vt:i4>
      </vt:variant>
      <vt:variant>
        <vt:lpwstr>mailto:atencioncliente@ingenia.es</vt:lpwstr>
      </vt:variant>
      <vt:variant>
        <vt:lpwstr/>
      </vt:variant>
      <vt:variant>
        <vt:i4>6291567</vt:i4>
      </vt:variant>
      <vt:variant>
        <vt:i4>68</vt:i4>
      </vt:variant>
      <vt:variant>
        <vt:i4>0</vt:i4>
      </vt:variant>
      <vt:variant>
        <vt:i4>5</vt:i4>
      </vt:variant>
      <vt:variant>
        <vt:lpwstr>http://www.ingenia.es/</vt:lpwstr>
      </vt:variant>
      <vt:variant>
        <vt:lpwstr/>
      </vt:variant>
      <vt:variant>
        <vt:i4>589871</vt:i4>
      </vt:variant>
      <vt:variant>
        <vt:i4>65</vt:i4>
      </vt:variant>
      <vt:variant>
        <vt:i4>0</vt:i4>
      </vt:variant>
      <vt:variant>
        <vt:i4>5</vt:i4>
      </vt:variant>
      <vt:variant>
        <vt:lpwstr>mailto:calidad@ingenia.es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SMASSA Aplicación Informes SII</dc:title>
  <dc:subject>AF-SMASSA-Informes-SII</dc:subject>
  <dc:creator>Fernando Santana Vega</dc:creator>
  <cp:keywords/>
  <dc:description/>
  <cp:lastModifiedBy>Fernando Santana Vega</cp:lastModifiedBy>
  <cp:revision>5</cp:revision>
  <cp:lastPrinted>2017-02-15T09:02:00Z</cp:lastPrinted>
  <dcterms:created xsi:type="dcterms:W3CDTF">2018-02-22T13:59:00Z</dcterms:created>
  <dcterms:modified xsi:type="dcterms:W3CDTF">2018-02-22T14:51:00Z</dcterms:modified>
  <cp:category/>
</cp:coreProperties>
</file>